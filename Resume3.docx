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Caption w:val="Layout table"/>
        <w:tblDescription w:val="Layout table for name, contact info, and objective"/>
      </w:tblPr>
      <w:tblGrid>
        <w:gridCol w:w="9360"/>
      </w:tblGrid>
      <w:tr w:rsidR="00692703" w:rsidRPr="00F9034B" w:rsidTr="00007728">
        <w:trPr>
          <w:trHeight w:hRule="exact" w:val="1800"/>
        </w:trPr>
        <w:tc>
          <w:tcPr>
            <w:tcW w:w="9360" w:type="dxa"/>
            <w:tcMar>
              <w:top w:w="0" w:type="dxa"/>
              <w:bottom w:w="0" w:type="dxa"/>
            </w:tcMar>
          </w:tcPr>
          <w:bookmarkStart w:id="0" w:name="_GoBack"/>
          <w:bookmarkEnd w:id="0"/>
          <w:p w:rsidR="00692703" w:rsidRPr="00F9034B" w:rsidRDefault="00AA3464" w:rsidP="00913946">
            <w:pPr>
              <w:pStyle w:val="Title"/>
              <w:rPr>
                <w:lang w:val="fr-FR"/>
              </w:rPr>
            </w:pPr>
            <w:sdt>
              <w:sdtPr>
                <w:id w:val="1388764795"/>
                <w:placeholder>
                  <w:docPart w:val="D6011C84507F4C718D8471BCC88726BF"/>
                </w:placeholder>
                <w:temporary/>
                <w:showingPlcHdr/>
                <w15:appearance w15:val="hidden"/>
              </w:sdtPr>
              <w:sdtEndPr/>
              <w:sdtContent>
                <w:r w:rsidR="008246D6" w:rsidRPr="00F9034B">
                  <w:rPr>
                    <w:lang w:val="fr-FR"/>
                  </w:rPr>
                  <w:t>Donna</w:t>
                </w:r>
              </w:sdtContent>
            </w:sdt>
            <w:r w:rsidR="008246D6" w:rsidRPr="00F9034B">
              <w:rPr>
                <w:lang w:val="fr-FR"/>
              </w:rPr>
              <w:t xml:space="preserve"> </w:t>
            </w:r>
            <w:sdt>
              <w:sdtPr>
                <w:rPr>
                  <w:rStyle w:val="IntenseEmphasis"/>
                </w:rPr>
                <w:id w:val="515124978"/>
                <w:placeholder>
                  <w:docPart w:val="F2B235A248E445FEACD34BFD274EAEF3"/>
                </w:placeholder>
                <w:temporary/>
                <w:showingPlcHdr/>
                <w15:appearance w15:val="hidden"/>
              </w:sdtPr>
              <w:sdtEndPr>
                <w:rPr>
                  <w:rStyle w:val="IntenseEmphasis"/>
                </w:rPr>
              </w:sdtEndPr>
              <w:sdtContent>
                <w:r w:rsidR="008246D6" w:rsidRPr="00F9034B">
                  <w:rPr>
                    <w:rStyle w:val="IntenseEmphasis"/>
                    <w:lang w:val="fr-FR"/>
                  </w:rPr>
                  <w:t>Robbins</w:t>
                </w:r>
              </w:sdtContent>
            </w:sdt>
          </w:p>
          <w:p w:rsidR="00692703" w:rsidRPr="00F9034B" w:rsidRDefault="00AA3464" w:rsidP="009A0508">
            <w:pPr>
              <w:pStyle w:val="ContactInfo"/>
              <w:rPr>
                <w:lang w:val="fr-FR"/>
              </w:rPr>
            </w:pPr>
            <w:sdt>
              <w:sdtPr>
                <w:id w:val="-935748536"/>
                <w:placeholder>
                  <w:docPart w:val="C1AA633E6D8A4B0A9E2C9D24BD103A9F"/>
                </w:placeholder>
                <w:temporary/>
                <w:showingPlcHdr/>
                <w15:appearance w15:val="hidden"/>
              </w:sdtPr>
              <w:sdtEndPr/>
              <w:sdtContent>
                <w:r w:rsidR="008246D6" w:rsidRPr="00F9034B">
                  <w:rPr>
                    <w:lang w:val="fr-FR"/>
                  </w:rPr>
                  <w:t>4567 Main Street, Detroit, Michigan 48127</w:t>
                </w:r>
              </w:sdtContent>
            </w:sdt>
            <w:r w:rsidR="009A0508" w:rsidRPr="00F9034B">
              <w:rPr>
                <w:lang w:val="fr-FR"/>
              </w:rPr>
              <w:t xml:space="preserve"> </w:t>
            </w:r>
            <w:sdt>
              <w:sdtPr>
                <w:alias w:val="Divider dot:"/>
                <w:tag w:val="Divider dot:"/>
                <w:id w:val="-1459182552"/>
                <w:placeholder>
                  <w:docPart w:val="EF6E67A294BD4534B8BBCF3D27348042"/>
                </w:placeholder>
                <w:temporary/>
                <w:showingPlcHdr/>
                <w15:appearance w15:val="hidden"/>
              </w:sdtPr>
              <w:sdtEndPr/>
              <w:sdtContent>
                <w:r w:rsidR="00692703" w:rsidRPr="00F9034B">
                  <w:rPr>
                    <w:lang w:val="fr-FR"/>
                  </w:rPr>
                  <w:t>·</w:t>
                </w:r>
              </w:sdtContent>
            </w:sdt>
            <w:r w:rsidR="009A0508" w:rsidRPr="00F9034B">
              <w:rPr>
                <w:lang w:val="fr-FR"/>
              </w:rPr>
              <w:t xml:space="preserve"> </w:t>
            </w:r>
            <w:sdt>
              <w:sdtPr>
                <w:id w:val="1946417795"/>
                <w:placeholder>
                  <w:docPart w:val="7DE68A2806684F388969F5B931577AB7"/>
                </w:placeholder>
                <w:temporary/>
                <w:showingPlcHdr/>
                <w15:appearance w15:val="hidden"/>
              </w:sdtPr>
              <w:sdtEndPr/>
              <w:sdtContent>
                <w:r w:rsidR="008246D6" w:rsidRPr="00F9034B">
                  <w:rPr>
                    <w:lang w:val="fr-FR"/>
                  </w:rPr>
                  <w:t>(313) 555-0100</w:t>
                </w:r>
              </w:sdtContent>
            </w:sdt>
          </w:p>
          <w:p w:rsidR="00692703" w:rsidRPr="00F9034B" w:rsidRDefault="00AA3464" w:rsidP="00913946">
            <w:pPr>
              <w:pStyle w:val="ContactInfoEmphasis"/>
              <w:contextualSpacing w:val="0"/>
              <w:rPr>
                <w:lang w:val="fr-FR"/>
              </w:rPr>
            </w:pPr>
            <w:sdt>
              <w:sdtPr>
                <w:id w:val="-1897581284"/>
                <w:placeholder>
                  <w:docPart w:val="A06793B88C974504ACD4A6D5F3A4A159"/>
                </w:placeholder>
                <w:temporary/>
                <w:showingPlcHdr/>
                <w15:appearance w15:val="hidden"/>
              </w:sdtPr>
              <w:sdtEndPr/>
              <w:sdtContent>
                <w:r w:rsidR="008246D6" w:rsidRPr="00F9034B">
                  <w:rPr>
                    <w:lang w:val="fr-FR"/>
                  </w:rPr>
                  <w:t>d.robbbins@live.com</w:t>
                </w:r>
              </w:sdtContent>
            </w:sdt>
            <w:r w:rsidR="008246D6" w:rsidRPr="00F9034B">
              <w:rPr>
                <w:lang w:val="fr-FR"/>
              </w:rPr>
              <w:t xml:space="preserve"> </w:t>
            </w:r>
            <w:sdt>
              <w:sdtPr>
                <w:alias w:val="Divider dot:"/>
                <w:tag w:val="Divider dot:"/>
                <w:id w:val="2000459528"/>
                <w:placeholder>
                  <w:docPart w:val="7E799B418C234BC69D4AC3128589CF1D"/>
                </w:placeholder>
                <w:temporary/>
                <w:showingPlcHdr/>
                <w15:appearance w15:val="hidden"/>
              </w:sdtPr>
              <w:sdtEndPr/>
              <w:sdtContent>
                <w:r w:rsidR="00692703" w:rsidRPr="00F9034B">
                  <w:rPr>
                    <w:lang w:val="fr-FR"/>
                  </w:rPr>
                  <w:t>·</w:t>
                </w:r>
              </w:sdtContent>
            </w:sdt>
            <w:r w:rsidR="00692703" w:rsidRPr="00F9034B">
              <w:rPr>
                <w:lang w:val="fr-FR"/>
              </w:rPr>
              <w:t xml:space="preserve"> </w:t>
            </w:r>
            <w:sdt>
              <w:sdtPr>
                <w:id w:val="-242419278"/>
                <w:placeholder>
                  <w:docPart w:val="F8F600EEDDED46309154D338317C4515"/>
                </w:placeholder>
                <w:temporary/>
                <w:showingPlcHdr/>
                <w15:appearance w15:val="hidden"/>
              </w:sdtPr>
              <w:sdtEndPr/>
              <w:sdtContent>
                <w:r w:rsidR="008246D6" w:rsidRPr="00F9034B">
                  <w:rPr>
                    <w:lang w:val="fr-FR"/>
                  </w:rPr>
                  <w:t>www.linkedin.com/in/drobbins</w:t>
                </w:r>
              </w:sdtContent>
            </w:sdt>
          </w:p>
        </w:tc>
      </w:tr>
      <w:tr w:rsidR="009571D8" w:rsidRPr="00CF1A49" w:rsidTr="00692703">
        <w:tc>
          <w:tcPr>
            <w:tcW w:w="9360" w:type="dxa"/>
            <w:tcMar>
              <w:top w:w="432" w:type="dxa"/>
            </w:tcMar>
          </w:tcPr>
          <w:p w:rsidR="001755A8" w:rsidRPr="00CF1A49" w:rsidRDefault="00AA3464" w:rsidP="00E21829">
            <w:sdt>
              <w:sdtPr>
                <w:id w:val="909110937"/>
                <w:placeholder>
                  <w:docPart w:val="3B9AA062D3E04A2E9B8BDCC3BB6B3DE7"/>
                </w:placeholder>
                <w:temporary/>
                <w:showingPlcHdr/>
                <w15:appearance w15:val="hidden"/>
              </w:sdtPr>
              <w:sdtEndPr/>
              <w:sdtContent>
                <w:r w:rsidR="00196DA5" w:rsidRPr="009A0508">
                  <w:t>Analytical, organized and detail-oriented accountant with GAAP expertise and experience in the full spectrum of public accounting. Collaborative team player with ownership mentality and a track record of delivering the highest quality strategic solutions to resolve challenges, propel business growth.</w:t>
                </w:r>
              </w:sdtContent>
            </w:sdt>
          </w:p>
        </w:tc>
      </w:tr>
    </w:tbl>
    <w:p w:rsidR="004E01EB" w:rsidRPr="006F5860" w:rsidRDefault="00AA3464" w:rsidP="006F5860">
      <w:pPr>
        <w:pStyle w:val="Heading1"/>
      </w:pPr>
      <w:sdt>
        <w:sdtPr>
          <w:alias w:val="Experience:"/>
          <w:tag w:val="Experience:"/>
          <w:id w:val="-1983300934"/>
          <w:placeholder>
            <w:docPart w:val="731A0D9AC7724BBF8A0A856D0EE4CB35"/>
          </w:placeholder>
          <w:temporary/>
          <w:showingPlcHdr/>
          <w15:appearance w15:val="hidden"/>
        </w:sdtPr>
        <w:sdtEndPr/>
        <w:sdtContent>
          <w:r w:rsidR="004E01EB" w:rsidRPr="006F5860">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6F5860">
        <w:trPr>
          <w:cantSplit/>
        </w:trPr>
        <w:tc>
          <w:tcPr>
            <w:tcW w:w="9355" w:type="dxa"/>
          </w:tcPr>
          <w:p w:rsidR="001D0BF1" w:rsidRPr="00CF1A49" w:rsidRDefault="00AA3464" w:rsidP="001D0BF1">
            <w:pPr>
              <w:pStyle w:val="Heading3"/>
              <w:contextualSpacing w:val="0"/>
              <w:outlineLvl w:val="2"/>
            </w:pPr>
            <w:sdt>
              <w:sdtPr>
                <w:id w:val="-716979047"/>
                <w:placeholder>
                  <w:docPart w:val="2FBD53CBE2B24B9081769829035892CA"/>
                </w:placeholder>
                <w:temporary/>
                <w:showingPlcHdr/>
                <w15:appearance w15:val="hidden"/>
              </w:sdtPr>
              <w:sdtEndPr/>
              <w:sdtContent>
                <w:r w:rsidR="00196DA5">
                  <w:t>2014 to present</w:t>
                </w:r>
              </w:sdtContent>
            </w:sdt>
          </w:p>
          <w:p w:rsidR="00FF222B" w:rsidRPr="00196DA5" w:rsidRDefault="00AA3464" w:rsidP="00196DA5">
            <w:pPr>
              <w:pStyle w:val="Heading2"/>
              <w:outlineLvl w:val="1"/>
            </w:pPr>
            <w:sdt>
              <w:sdtPr>
                <w:id w:val="871121123"/>
                <w:placeholder>
                  <w:docPart w:val="95E193719B12405687023041F0D269EF"/>
                </w:placeholder>
                <w:temporary/>
                <w:showingPlcHdr/>
                <w15:appearance w15:val="hidden"/>
              </w:sdtPr>
              <w:sdtEndPr/>
              <w:sdtContent>
                <w:r w:rsidR="00196DA5" w:rsidRPr="00196DA5">
                  <w:t>accountant</w:t>
                </w:r>
              </w:sdtContent>
            </w:sdt>
          </w:p>
          <w:p w:rsidR="001D0BF1" w:rsidRPr="00196DA5" w:rsidRDefault="00AA3464" w:rsidP="00196DA5">
            <w:pPr>
              <w:pStyle w:val="Heading2"/>
              <w:outlineLvl w:val="1"/>
              <w:rPr>
                <w:rStyle w:val="SubtleReference"/>
              </w:rPr>
            </w:pPr>
            <w:sdt>
              <w:sdtPr>
                <w:rPr>
                  <w:rStyle w:val="SubtleReference"/>
                </w:rPr>
                <w:id w:val="147639660"/>
                <w:placeholder>
                  <w:docPart w:val="F2CCA26F1BF449F485629359A0116816"/>
                </w:placeholder>
                <w:temporary/>
                <w:showingPlcHdr/>
                <w15:appearance w15:val="hidden"/>
              </w:sdtPr>
              <w:sdtEndPr>
                <w:rPr>
                  <w:rStyle w:val="SubtleReference"/>
                </w:rPr>
              </w:sdtEndPr>
              <w:sdtContent>
                <w:r w:rsidR="00196DA5" w:rsidRPr="00196DA5">
                  <w:rPr>
                    <w:rStyle w:val="SubtleReference"/>
                  </w:rPr>
                  <w:t>ABC Incorporated, Mountain, MIchigan</w:t>
                </w:r>
              </w:sdtContent>
            </w:sdt>
          </w:p>
          <w:p w:rsidR="009A0508" w:rsidRDefault="00AA3464" w:rsidP="00E21829">
            <w:sdt>
              <w:sdtPr>
                <w:id w:val="-755283109"/>
                <w:placeholder>
                  <w:docPart w:val="FAC0EB1AC705453EA248F323A573ECFA"/>
                </w:placeholder>
                <w:temporary/>
                <w:showingPlcHdr/>
                <w15:appearance w15:val="hidden"/>
              </w:sdtPr>
              <w:sdtEndPr/>
              <w:sdtContent>
                <w:r w:rsidR="00196DA5"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 and bank reconciliation.</w:t>
                </w:r>
              </w:sdtContent>
            </w:sdt>
          </w:p>
          <w:p w:rsidR="009A0508" w:rsidRPr="003E4F4F" w:rsidRDefault="00AA3464" w:rsidP="003E4F4F">
            <w:pPr>
              <w:pStyle w:val="Heading4"/>
              <w:outlineLvl w:val="3"/>
            </w:pPr>
            <w:sdt>
              <w:sdtPr>
                <w:id w:val="-1963025723"/>
                <w:placeholder>
                  <w:docPart w:val="ADC1B8A9858C4EF08DB339E2334E5488"/>
                </w:placeholder>
                <w:temporary/>
                <w:showingPlcHdr/>
                <w15:appearance w15:val="hidden"/>
              </w:sdtPr>
              <w:sdtEndPr/>
              <w:sdtContent>
                <w:r w:rsidR="00196DA5" w:rsidRPr="003E4F4F">
                  <w:t>Success Examples:</w:t>
                </w:r>
              </w:sdtContent>
            </w:sdt>
          </w:p>
          <w:sdt>
            <w:sdtPr>
              <w:id w:val="-1666233686"/>
              <w:placeholder>
                <w:docPart w:val="B74A6EEBC2A849EDB3CC2AB92C31EE36"/>
              </w:placeholder>
              <w:temporary/>
              <w:showingPlcHdr/>
              <w15:appearance w15:val="hidden"/>
            </w:sdtPr>
            <w:sdtEndPr/>
            <w:sdtContent>
              <w:p w:rsidR="00196DA5" w:rsidRPr="00667EB6" w:rsidRDefault="00196DA5" w:rsidP="00196DA5">
                <w:r w:rsidRPr="00667EB6">
                  <w:t xml:space="preserve">Led a major client’s Audit Quality Review Process and won IRS abatements that averted significant tax penalties for two real estate development projects. </w:t>
                </w:r>
              </w:p>
              <w:p w:rsidR="00196DA5" w:rsidRPr="00667EB6" w:rsidRDefault="00196DA5" w:rsidP="00196DA5">
                <w:r w:rsidRPr="00667EB6">
                  <w:t>Streamlined client’s payroll processing and quality control yielding 20% savings.</w:t>
                </w:r>
              </w:p>
              <w:p w:rsidR="009A0508" w:rsidRPr="00CF1A49" w:rsidRDefault="00196DA5" w:rsidP="00196DA5">
                <w:r w:rsidRPr="00667EB6">
                  <w:t>Led financial due diligence to evaluate a proposed $30M acquisition for real estate development company and saved the client from making a poor investment.</w:t>
                </w:r>
              </w:p>
            </w:sdtContent>
          </w:sdt>
        </w:tc>
      </w:tr>
      <w:tr w:rsidR="00E21829" w:rsidRPr="00CF1A49" w:rsidTr="006F5860">
        <w:trPr>
          <w:cantSplit/>
        </w:trPr>
        <w:tc>
          <w:tcPr>
            <w:tcW w:w="9355" w:type="dxa"/>
            <w:tcMar>
              <w:top w:w="216" w:type="dxa"/>
            </w:tcMar>
          </w:tcPr>
          <w:p w:rsidR="00E21829" w:rsidRPr="00CF1A49" w:rsidRDefault="00AA3464" w:rsidP="00E21829">
            <w:pPr>
              <w:pStyle w:val="Heading3"/>
              <w:contextualSpacing w:val="0"/>
              <w:outlineLvl w:val="2"/>
            </w:pPr>
            <w:sdt>
              <w:sdtPr>
                <w:id w:val="1934541302"/>
                <w:placeholder>
                  <w:docPart w:val="433A992514A545DDA66E09DCC919DD4F"/>
                </w:placeholder>
                <w:temporary/>
                <w:showingPlcHdr/>
                <w15:appearance w15:val="hidden"/>
              </w:sdtPr>
              <w:sdtEndPr/>
              <w:sdtContent>
                <w:r w:rsidR="00196DA5">
                  <w:t>2008</w:t>
                </w:r>
                <w:r w:rsidR="00196DA5" w:rsidRPr="00CF1A49">
                  <w:t xml:space="preserve"> – </w:t>
                </w:r>
                <w:r w:rsidR="00196DA5">
                  <w:t>2014</w:t>
                </w:r>
              </w:sdtContent>
            </w:sdt>
          </w:p>
          <w:p w:rsidR="00E21829" w:rsidRDefault="00AA3464" w:rsidP="00E21829">
            <w:pPr>
              <w:pStyle w:val="Heading2"/>
              <w:contextualSpacing w:val="0"/>
              <w:outlineLvl w:val="1"/>
            </w:pPr>
            <w:sdt>
              <w:sdtPr>
                <w:id w:val="1104460005"/>
                <w:placeholder>
                  <w:docPart w:val="0548D02641BA4036AC3BCE36562C1317"/>
                </w:placeholder>
                <w:temporary/>
                <w:showingPlcHdr/>
                <w15:appearance w15:val="hidden"/>
              </w:sdtPr>
              <w:sdtEndPr/>
              <w:sdtContent>
                <w:r w:rsidR="00196DA5">
                  <w:t>Bookkeeper</w:t>
                </w:r>
              </w:sdtContent>
            </w:sdt>
          </w:p>
          <w:p w:rsidR="00E21829" w:rsidRPr="00196DA5" w:rsidRDefault="00AA3464" w:rsidP="00196DA5">
            <w:pPr>
              <w:pStyle w:val="Heading2"/>
              <w:outlineLvl w:val="1"/>
              <w:rPr>
                <w:rStyle w:val="SubtleReference"/>
              </w:rPr>
            </w:pPr>
            <w:sdt>
              <w:sdtPr>
                <w:rPr>
                  <w:rStyle w:val="SubtleReference"/>
                </w:rPr>
                <w:id w:val="1006790104"/>
                <w:placeholder>
                  <w:docPart w:val="AF7D76757A904615A0472C4449084B01"/>
                </w:placeholder>
                <w:temporary/>
                <w:showingPlcHdr/>
                <w15:appearance w15:val="hidden"/>
              </w:sdtPr>
              <w:sdtEndPr>
                <w:rPr>
                  <w:rStyle w:val="SubtleReference"/>
                </w:rPr>
              </w:sdtEndPr>
              <w:sdtContent>
                <w:r w:rsidR="00196DA5" w:rsidRPr="00196DA5">
                  <w:rPr>
                    <w:rStyle w:val="SubtleReference"/>
                  </w:rPr>
                  <w:t>ABC Company, Sometown, new york</w:t>
                </w:r>
              </w:sdtContent>
            </w:sdt>
          </w:p>
          <w:p w:rsidR="00E21829" w:rsidRDefault="00AA3464" w:rsidP="00E21829">
            <w:sdt>
              <w:sdtPr>
                <w:id w:val="1870180280"/>
                <w:placeholder>
                  <w:docPart w:val="9DE69173383A4936A372046CFA01220B"/>
                </w:placeholder>
                <w:temporary/>
                <w:showingPlcHdr/>
                <w15:appearance w15:val="hidden"/>
              </w:sdtPr>
              <w:sdtEndPr/>
              <w:sdtContent>
                <w:r w:rsidR="00196DA5">
                  <w:t>Inhouse b</w:t>
                </w:r>
                <w:r w:rsidR="00196DA5" w:rsidRPr="00667EB6">
                  <w:t>ookkeeper for a real estate development company.</w:t>
                </w:r>
                <w:r w:rsidR="00196DA5">
                  <w:t xml:space="preserve"> Maintained financial books, tracked expenses, prepared and submitted invoices, oversaw payroll.</w:t>
                </w:r>
              </w:sdtContent>
            </w:sdt>
          </w:p>
        </w:tc>
      </w:tr>
      <w:tr w:rsidR="00F61DF9" w:rsidRPr="006F5860" w:rsidTr="006F5860">
        <w:trPr>
          <w:cantSplit/>
        </w:trPr>
        <w:tc>
          <w:tcPr>
            <w:tcW w:w="9355" w:type="dxa"/>
            <w:tcMar>
              <w:top w:w="216" w:type="dxa"/>
            </w:tcMar>
          </w:tcPr>
          <w:p w:rsidR="009A0508" w:rsidRPr="006F5860" w:rsidRDefault="00AA3464" w:rsidP="006F5860">
            <w:pPr>
              <w:pStyle w:val="Heading3"/>
              <w:outlineLvl w:val="2"/>
            </w:pPr>
            <w:sdt>
              <w:sdtPr>
                <w:id w:val="-848568190"/>
                <w:placeholder>
                  <w:docPart w:val="5F331A5C25DB428AAAF07923F38FA3DF"/>
                </w:placeholder>
                <w:temporary/>
                <w:showingPlcHdr/>
                <w15:appearance w15:val="hidden"/>
              </w:sdtPr>
              <w:sdtEndPr/>
              <w:sdtContent>
                <w:r w:rsidR="00196DA5" w:rsidRPr="006F5860">
                  <w:t>December 2008 – APril 2014</w:t>
                </w:r>
              </w:sdtContent>
            </w:sdt>
          </w:p>
          <w:p w:rsidR="00FF222B" w:rsidRPr="006F5860" w:rsidRDefault="00AA3464" w:rsidP="006F5860">
            <w:pPr>
              <w:pStyle w:val="Heading2"/>
              <w:outlineLvl w:val="1"/>
            </w:pPr>
            <w:sdt>
              <w:sdtPr>
                <w:id w:val="489227954"/>
                <w:placeholder>
                  <w:docPart w:val="5F6D30A6673945C98AE84E2422FB738F"/>
                </w:placeholder>
                <w:temporary/>
                <w:showingPlcHdr/>
                <w15:appearance w15:val="hidden"/>
              </w:sdtPr>
              <w:sdtEndPr/>
              <w:sdtContent>
                <w:r w:rsidR="00196DA5" w:rsidRPr="006F5860">
                  <w:t>Accounting intern</w:t>
                </w:r>
              </w:sdtContent>
            </w:sdt>
          </w:p>
          <w:p w:rsidR="009A0508" w:rsidRPr="006F5860" w:rsidRDefault="00AA3464" w:rsidP="006F5860">
            <w:pPr>
              <w:pStyle w:val="Heading2"/>
              <w:outlineLvl w:val="1"/>
              <w:rPr>
                <w:rStyle w:val="IntenseEmphasis"/>
              </w:rPr>
            </w:pPr>
            <w:sdt>
              <w:sdtPr>
                <w:rPr>
                  <w:rStyle w:val="IntenseEmphasis"/>
                </w:rPr>
                <w:id w:val="-1407991734"/>
                <w:placeholder>
                  <w:docPart w:val="BA0629F1F0D54740931ADEB361BFAB27"/>
                </w:placeholder>
                <w:temporary/>
                <w:showingPlcHdr/>
                <w15:appearance w15:val="hidden"/>
              </w:sdtPr>
              <w:sdtEndPr>
                <w:rPr>
                  <w:rStyle w:val="IntenseEmphasis"/>
                </w:rPr>
              </w:sdtEndPr>
              <w:sdtContent>
                <w:r w:rsidR="00196DA5" w:rsidRPr="006F5860">
                  <w:rPr>
                    <w:rStyle w:val="IntenseEmphasis"/>
                  </w:rPr>
                  <w:t>XYX International, Fargo, North dakota</w:t>
                </w:r>
              </w:sdtContent>
            </w:sdt>
          </w:p>
          <w:p w:rsidR="009A0508" w:rsidRPr="006F5860" w:rsidRDefault="00AA3464" w:rsidP="006F5860">
            <w:sdt>
              <w:sdtPr>
                <w:id w:val="-2143651228"/>
                <w:placeholder>
                  <w:docPart w:val="1340E381FEB2484FB9F0EBAB9F5A0652"/>
                </w:placeholder>
                <w:temporary/>
                <w:showingPlcHdr/>
                <w15:appearance w15:val="hidden"/>
              </w:sdtPr>
              <w:sdtEndPr/>
              <w:sdtContent>
                <w:r w:rsidR="00196DA5" w:rsidRPr="006F5860">
                  <w:t>Assisted with payroll and Pensions service management for 150+ employees. Prepared invoices for more than 200 clients. Assisted with bill payments, records organization and preparation, and other office duties to support financial and accounting operations.</w:t>
                </w:r>
              </w:sdtContent>
            </w:sdt>
          </w:p>
        </w:tc>
      </w:tr>
    </w:tbl>
    <w:p w:rsidR="006F5860" w:rsidRDefault="006F5860" w:rsidP="006F5860"/>
    <w:sdt>
      <w:sdtPr>
        <w:alias w:val="Education:"/>
        <w:tag w:val="Education:"/>
        <w:id w:val="-1908763273"/>
        <w:placeholder>
          <w:docPart w:val="0C281C4500624ED6A1B9D26FDCAEFAD8"/>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9F4B58">
        <w:tc>
          <w:tcPr>
            <w:tcW w:w="9290" w:type="dxa"/>
          </w:tcPr>
          <w:p w:rsidR="001D0BF1" w:rsidRPr="00CF1A49" w:rsidRDefault="00AA3464" w:rsidP="001D0BF1">
            <w:pPr>
              <w:pStyle w:val="Heading3"/>
              <w:contextualSpacing w:val="0"/>
              <w:outlineLvl w:val="2"/>
            </w:pPr>
            <w:sdt>
              <w:sdtPr>
                <w:id w:val="348373196"/>
                <w:placeholder>
                  <w:docPart w:val="5364557E9C544BBDBAD58AEB2F9F6C0C"/>
                </w:placeholder>
                <w:temporary/>
                <w:showingPlcHdr/>
                <w15:appearance w15:val="hidden"/>
              </w:sdtPr>
              <w:sdtEndPr/>
              <w:sdtContent>
                <w:r w:rsidR="00DA33E7">
                  <w:t>june</w:t>
                </w:r>
                <w:r w:rsidR="00DA33E7" w:rsidRPr="00CF1A49">
                  <w:t xml:space="preserve"> </w:t>
                </w:r>
                <w:r w:rsidR="00DA33E7">
                  <w:t>2008</w:t>
                </w:r>
              </w:sdtContent>
            </w:sdt>
          </w:p>
          <w:p w:rsidR="001D0BF1" w:rsidRPr="00CF1A49" w:rsidRDefault="00AA3464" w:rsidP="001D0BF1">
            <w:pPr>
              <w:pStyle w:val="Heading2"/>
              <w:contextualSpacing w:val="0"/>
              <w:outlineLvl w:val="1"/>
            </w:pPr>
            <w:sdt>
              <w:sdtPr>
                <w:id w:val="338744471"/>
                <w:placeholder>
                  <w:docPart w:val="291992B069FC44D0A66581BA5C4B1AE0"/>
                </w:placeholder>
                <w:temporary/>
                <w:showingPlcHdr/>
                <w15:appearance w15:val="hidden"/>
              </w:sdtPr>
              <w:sdtEndPr/>
              <w:sdtContent>
                <w:r w:rsidR="00DA33E7">
                  <w:t>Bachelor of science in accounting</w:t>
                </w:r>
                <w:r w:rsidR="00DA33E7" w:rsidRPr="00CF1A49">
                  <w:t>,</w:t>
                </w:r>
                <w:r w:rsidR="00DA33E7">
                  <w:t xml:space="preserve"> minor in business administration</w:t>
                </w:r>
              </w:sdtContent>
            </w:sdt>
            <w:r w:rsidR="009F4B58">
              <w:t>,</w:t>
            </w:r>
            <w:r w:rsidR="001D0BF1" w:rsidRPr="00CF1A49">
              <w:t xml:space="preserve"> </w:t>
            </w:r>
            <w:sdt>
              <w:sdtPr>
                <w:rPr>
                  <w:rStyle w:val="SubtleReference"/>
                </w:rPr>
                <w:id w:val="-1747412902"/>
                <w:placeholder>
                  <w:docPart w:val="CD8F1500677D43EAA42CF2D12817E90B"/>
                </w:placeholder>
                <w:temporary/>
                <w:showingPlcHdr/>
                <w15:appearance w15:val="hidden"/>
              </w:sdtPr>
              <w:sdtEndPr>
                <w:rPr>
                  <w:rStyle w:val="SubtleReference"/>
                </w:rPr>
              </w:sdtEndPr>
              <w:sdtContent>
                <w:r w:rsidR="00DA33E7" w:rsidRPr="00DA33E7">
                  <w:rPr>
                    <w:rStyle w:val="SubtleReference"/>
                  </w:rPr>
                  <w:t>LMz university</w:t>
                </w:r>
              </w:sdtContent>
            </w:sdt>
          </w:p>
          <w:sdt>
            <w:sdtPr>
              <w:id w:val="2098212706"/>
              <w:placeholder>
                <w:docPart w:val="6A0E336B87694551A41E7A2C193E2A06"/>
              </w:placeholder>
              <w:temporary/>
              <w:showingPlcHdr/>
              <w15:appearance w15:val="hidden"/>
            </w:sdtPr>
            <w:sdtEndPr/>
            <w:sdtContent>
              <w:p w:rsidR="00DA33E7" w:rsidRDefault="00DA33E7" w:rsidP="00154ED5">
                <w:pPr>
                  <w:pStyle w:val="ListBullet"/>
                </w:pPr>
                <w:r>
                  <w:t>Distinguished member of university’s Accounting Society</w:t>
                </w:r>
              </w:p>
              <w:p w:rsidR="00DA33E7" w:rsidRDefault="00DA33E7" w:rsidP="00154ED5">
                <w:pPr>
                  <w:pStyle w:val="ListBullet"/>
                </w:pPr>
                <w:r>
                  <w:t>Relevant Coursework: Advanced Financial Accounting and Reporting, Accounting Systems, Income Tax</w:t>
                </w:r>
              </w:p>
              <w:p w:rsidR="009F4B58" w:rsidRPr="00CF1A49" w:rsidRDefault="00DA33E7" w:rsidP="00154ED5">
                <w:pPr>
                  <w:pStyle w:val="ListBullet"/>
                </w:pPr>
                <w:r>
                  <w:t>GPA: 3.8/4.0</w:t>
                </w:r>
              </w:p>
            </w:sdtContent>
          </w:sdt>
        </w:tc>
      </w:tr>
    </w:tbl>
    <w:sdt>
      <w:sdtPr>
        <w:alias w:val="Skills:"/>
        <w:tag w:val="Skills:"/>
        <w:id w:val="-1392877668"/>
        <w:placeholder>
          <w:docPart w:val="5D1A147F520748F0A2FDDD09CD762356"/>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id w:val="-788973391"/>
              <w:placeholder>
                <w:docPart w:val="4A36B1F6F1D24975A8682B95B014C1B0"/>
              </w:placeholder>
              <w:temporary/>
              <w:showingPlcHdr/>
              <w15:appearance w15:val="hidden"/>
            </w:sdtPr>
            <w:sdtEndPr/>
            <w:sdtContent>
              <w:p w:rsidR="00154ED5" w:rsidRPr="0085066C" w:rsidRDefault="00154ED5" w:rsidP="0085066C">
                <w:pPr>
                  <w:pStyle w:val="ListBullet"/>
                </w:pPr>
                <w:r w:rsidRPr="0085066C">
                  <w:t>Compliance</w:t>
                </w:r>
              </w:p>
              <w:p w:rsidR="00154ED5" w:rsidRPr="0085066C" w:rsidRDefault="00154ED5" w:rsidP="0085066C">
                <w:pPr>
                  <w:pStyle w:val="ListBullet"/>
                </w:pPr>
                <w:r w:rsidRPr="0085066C">
                  <w:t>Microsoft NAV Dynamics</w:t>
                </w:r>
              </w:p>
              <w:p w:rsidR="00154ED5" w:rsidRPr="0085066C" w:rsidRDefault="00154ED5" w:rsidP="0085066C">
                <w:pPr>
                  <w:pStyle w:val="ListBullet"/>
                </w:pPr>
                <w:r w:rsidRPr="0085066C">
                  <w:t>Cashflow planning and management</w:t>
                </w:r>
              </w:p>
              <w:p w:rsidR="009F4B58" w:rsidRPr="0085066C" w:rsidRDefault="00154ED5" w:rsidP="0085066C">
                <w:pPr>
                  <w:pStyle w:val="ListBullet"/>
                </w:pPr>
                <w:r w:rsidRPr="0085066C">
                  <w:t>State &amp; Federal Tax Codes</w:t>
                </w:r>
              </w:p>
            </w:sdtContent>
          </w:sdt>
        </w:tc>
        <w:tc>
          <w:tcPr>
            <w:tcW w:w="4675" w:type="dxa"/>
            <w:tcMar>
              <w:left w:w="360" w:type="dxa"/>
            </w:tcMar>
          </w:tcPr>
          <w:sdt>
            <w:sdtPr>
              <w:id w:val="616719926"/>
              <w:placeholder>
                <w:docPart w:val="F285F3E7BFE34863A80FE89119880694"/>
              </w:placeholder>
              <w:temporary/>
              <w:showingPlcHdr/>
              <w15:appearance w15:val="hidden"/>
            </w:sdtPr>
            <w:sdtEndPr/>
            <w:sdtContent>
              <w:p w:rsidR="00154ED5" w:rsidRPr="0085066C" w:rsidRDefault="00154ED5" w:rsidP="0085066C">
                <w:pPr>
                  <w:pStyle w:val="ListBullet"/>
                </w:pPr>
                <w:r w:rsidRPr="0085066C">
                  <w:t>QuickBooks Certified</w:t>
                </w:r>
              </w:p>
              <w:p w:rsidR="00154ED5" w:rsidRPr="0085066C" w:rsidRDefault="00154ED5" w:rsidP="0085066C">
                <w:pPr>
                  <w:pStyle w:val="ListBullet"/>
                </w:pPr>
                <w:r w:rsidRPr="0085066C">
                  <w:t>Exceptional oral and written communication</w:t>
                </w:r>
              </w:p>
              <w:p w:rsidR="009F4B58" w:rsidRPr="006E1507" w:rsidRDefault="00154ED5" w:rsidP="0085066C">
                <w:pPr>
                  <w:pStyle w:val="ListBullet"/>
                </w:pPr>
                <w:r w:rsidRPr="0085066C">
                  <w:t>Fluent in German</w:t>
                </w:r>
              </w:p>
            </w:sdtContent>
          </w:sdt>
        </w:tc>
      </w:tr>
    </w:tbl>
    <w:p w:rsidR="009F4B58" w:rsidRPr="00CF1A49" w:rsidRDefault="00AA3464" w:rsidP="009F4B58">
      <w:pPr>
        <w:pStyle w:val="Heading1"/>
      </w:pPr>
      <w:sdt>
        <w:sdtPr>
          <w:alias w:val="Activities:"/>
          <w:tag w:val="Activities:"/>
          <w:id w:val="1223332893"/>
          <w:placeholder>
            <w:docPart w:val="EF3971A220014BF19853F4448C86FDD8"/>
          </w:placeholder>
          <w:temporary/>
          <w:showingPlcHdr/>
          <w15:appearance w15:val="hidden"/>
        </w:sdtPr>
        <w:sdtEndPr/>
        <w:sdtContent>
          <w:r w:rsidR="0062312F" w:rsidRPr="00CF1A49">
            <w:t>Activities</w:t>
          </w:r>
          <w:r w:rsidR="00154ED5">
            <w:t xml:space="preserve"> &amp; Interests</w:t>
          </w:r>
        </w:sdtContent>
      </w:sdt>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9F4B58" w:rsidRPr="006E1507" w:rsidTr="00DD5C49">
        <w:tc>
          <w:tcPr>
            <w:tcW w:w="4675" w:type="dxa"/>
          </w:tcPr>
          <w:sdt>
            <w:sdtPr>
              <w:id w:val="-791131191"/>
              <w:placeholder>
                <w:docPart w:val="D82230C656FB46DB84E3F6379C2E8A58"/>
              </w:placeholder>
              <w:temporary/>
              <w:showingPlcHdr/>
              <w15:appearance w15:val="hidden"/>
            </w:sdtPr>
            <w:sdtEndPr/>
            <w:sdtContent>
              <w:p w:rsidR="00154ED5" w:rsidRPr="006E1507" w:rsidRDefault="00154ED5" w:rsidP="00154ED5">
                <w:pPr>
                  <w:pStyle w:val="ListBullet"/>
                  <w:contextualSpacing w:val="0"/>
                </w:pPr>
                <w:r>
                  <w:t>Literature</w:t>
                </w:r>
              </w:p>
              <w:p w:rsidR="00154ED5" w:rsidRDefault="00154ED5" w:rsidP="00154ED5">
                <w:pPr>
                  <w:pStyle w:val="ListBullet"/>
                  <w:contextualSpacing w:val="0"/>
                </w:pPr>
                <w:r>
                  <w:t>Environmental conservation</w:t>
                </w:r>
              </w:p>
              <w:p w:rsidR="009F4B58" w:rsidRPr="006E1507" w:rsidRDefault="00154ED5" w:rsidP="00154ED5">
                <w:pPr>
                  <w:pStyle w:val="ListBullet"/>
                </w:pPr>
                <w:r>
                  <w:t>Art</w:t>
                </w:r>
              </w:p>
            </w:sdtContent>
          </w:sdt>
        </w:tc>
        <w:tc>
          <w:tcPr>
            <w:tcW w:w="4675" w:type="dxa"/>
            <w:tcMar>
              <w:left w:w="360" w:type="dxa"/>
            </w:tcMar>
          </w:tcPr>
          <w:sdt>
            <w:sdtPr>
              <w:id w:val="-1100251925"/>
              <w:placeholder>
                <w:docPart w:val="A5696358E9FA4BE0A99F7114090924BA"/>
              </w:placeholder>
              <w:temporary/>
              <w:showingPlcHdr/>
              <w15:appearance w15:val="hidden"/>
            </w:sdtPr>
            <w:sdtEndPr/>
            <w:sdtContent>
              <w:p w:rsidR="00154ED5" w:rsidRPr="006E1507" w:rsidRDefault="00154ED5" w:rsidP="00154ED5">
                <w:pPr>
                  <w:pStyle w:val="ListBullet"/>
                  <w:contextualSpacing w:val="0"/>
                </w:pPr>
                <w:r>
                  <w:t>Yoga</w:t>
                </w:r>
              </w:p>
              <w:p w:rsidR="00154ED5" w:rsidRPr="006E1507" w:rsidRDefault="00154ED5" w:rsidP="00154ED5">
                <w:pPr>
                  <w:pStyle w:val="ListBullet"/>
                  <w:contextualSpacing w:val="0"/>
                </w:pPr>
                <w:r>
                  <w:t>Skiing</w:t>
                </w:r>
              </w:p>
              <w:p w:rsidR="009F4B58" w:rsidRPr="006E1507" w:rsidRDefault="00154ED5" w:rsidP="00154ED5">
                <w:pPr>
                  <w:pStyle w:val="ListBullet"/>
                </w:pPr>
                <w:r>
                  <w:t>Travel</w:t>
                </w:r>
              </w:p>
            </w:sdtContent>
          </w:sdt>
        </w:tc>
      </w:tr>
    </w:tbl>
    <w:p w:rsidR="009F4B58" w:rsidRPr="006E1507" w:rsidRDefault="009F4B58" w:rsidP="009F4B58">
      <w:pPr>
        <w:pStyle w:val="ListBullet"/>
        <w:numPr>
          <w:ilvl w:val="0"/>
          <w:numId w:val="0"/>
        </w:numPr>
      </w:pPr>
    </w:p>
    <w:sectPr w:rsidR="009F4B58"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464" w:rsidRDefault="00AA3464" w:rsidP="0068194B">
      <w:r>
        <w:separator/>
      </w:r>
    </w:p>
    <w:p w:rsidR="00AA3464" w:rsidRDefault="00AA3464"/>
    <w:p w:rsidR="00AA3464" w:rsidRDefault="00AA3464"/>
  </w:endnote>
  <w:endnote w:type="continuationSeparator" w:id="0">
    <w:p w:rsidR="00AA3464" w:rsidRDefault="00AA3464" w:rsidP="0068194B">
      <w:r>
        <w:continuationSeparator/>
      </w:r>
    </w:p>
    <w:p w:rsidR="00AA3464" w:rsidRDefault="00AA3464"/>
    <w:p w:rsidR="00AA3464" w:rsidRDefault="00AA34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4502CE">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464" w:rsidRDefault="00AA3464" w:rsidP="0068194B">
      <w:r>
        <w:separator/>
      </w:r>
    </w:p>
    <w:p w:rsidR="00AA3464" w:rsidRDefault="00AA3464"/>
    <w:p w:rsidR="00AA3464" w:rsidRDefault="00AA3464"/>
  </w:footnote>
  <w:footnote w:type="continuationSeparator" w:id="0">
    <w:p w:rsidR="00AA3464" w:rsidRDefault="00AA3464" w:rsidP="0068194B">
      <w:r>
        <w:continuationSeparator/>
      </w:r>
    </w:p>
    <w:p w:rsidR="00AA3464" w:rsidRDefault="00AA3464"/>
    <w:p w:rsidR="00AA3464" w:rsidRDefault="00AA346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6D6" w:rsidRDefault="00F476C4">
    <w:pPr>
      <w:pStyle w:val="Header"/>
    </w:pPr>
    <w:r w:rsidRPr="004E01EB">
      <w:rPr>
        <w:noProof/>
      </w:rPr>
      <mc:AlternateContent>
        <mc:Choice Requires="wps">
          <w:drawing>
            <wp:anchor distT="0" distB="0" distL="114300" distR="114300" simplePos="0" relativeHeight="251659264" behindDoc="1" locked="0" layoutInCell="1" allowOverlap="1" wp14:anchorId="358DCD28" wp14:editId="38D4CD67">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06D482F" id="Straight Connector 5" o:spid="_x0000_s1026"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9n7g8ScCAACTBAAADgAAAAAAAAAAAAAAAAAuAgAAZHJzL2Uyb0RvYy54bWxQSwEC&#10;LQAUAAYACAAAACEAdglD2tQAAAADAQAADwAAAAAAAAAAAAAAAACBBAAAZHJzL2Rvd25yZXYueG1s&#10;UEsFBgAAAAAEAAQA8wAAAII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6580363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8CE2DAE"/>
    <w:multiLevelType w:val="hybridMultilevel"/>
    <w:tmpl w:val="4A08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6F25141"/>
    <w:multiLevelType w:val="hybridMultilevel"/>
    <w:tmpl w:val="5F5C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2CE"/>
    <w:rsid w:val="000001EF"/>
    <w:rsid w:val="00007322"/>
    <w:rsid w:val="00007728"/>
    <w:rsid w:val="00024584"/>
    <w:rsid w:val="00024730"/>
    <w:rsid w:val="00044D94"/>
    <w:rsid w:val="00055E95"/>
    <w:rsid w:val="0007021F"/>
    <w:rsid w:val="000B2BA5"/>
    <w:rsid w:val="000F2F8C"/>
    <w:rsid w:val="0010006E"/>
    <w:rsid w:val="001045A8"/>
    <w:rsid w:val="00114A91"/>
    <w:rsid w:val="001427E1"/>
    <w:rsid w:val="00154ED5"/>
    <w:rsid w:val="00163668"/>
    <w:rsid w:val="00171566"/>
    <w:rsid w:val="00174676"/>
    <w:rsid w:val="001755A8"/>
    <w:rsid w:val="00184014"/>
    <w:rsid w:val="00192008"/>
    <w:rsid w:val="00196DA5"/>
    <w:rsid w:val="001B42BE"/>
    <w:rsid w:val="001C0E68"/>
    <w:rsid w:val="001C4B6F"/>
    <w:rsid w:val="001D0BF1"/>
    <w:rsid w:val="001D1527"/>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2E50"/>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E4ABA"/>
    <w:rsid w:val="003E4F4F"/>
    <w:rsid w:val="003F1D5F"/>
    <w:rsid w:val="00405128"/>
    <w:rsid w:val="00406CFF"/>
    <w:rsid w:val="00416B25"/>
    <w:rsid w:val="00420592"/>
    <w:rsid w:val="004319E0"/>
    <w:rsid w:val="00437E8C"/>
    <w:rsid w:val="00440225"/>
    <w:rsid w:val="00441E8B"/>
    <w:rsid w:val="004502CE"/>
    <w:rsid w:val="004533D6"/>
    <w:rsid w:val="004726BC"/>
    <w:rsid w:val="00474105"/>
    <w:rsid w:val="00480E6E"/>
    <w:rsid w:val="00486277"/>
    <w:rsid w:val="00494CF6"/>
    <w:rsid w:val="00495F8D"/>
    <w:rsid w:val="004A1FAE"/>
    <w:rsid w:val="004A32FF"/>
    <w:rsid w:val="004B06EB"/>
    <w:rsid w:val="004B6AD0"/>
    <w:rsid w:val="004C2D5D"/>
    <w:rsid w:val="004C33E1"/>
    <w:rsid w:val="004E01EB"/>
    <w:rsid w:val="004E0B9A"/>
    <w:rsid w:val="004E2794"/>
    <w:rsid w:val="00503FC1"/>
    <w:rsid w:val="00510392"/>
    <w:rsid w:val="00513E2A"/>
    <w:rsid w:val="00517BCD"/>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C1A62"/>
    <w:rsid w:val="006E1507"/>
    <w:rsid w:val="006F5860"/>
    <w:rsid w:val="00712D8B"/>
    <w:rsid w:val="007273B7"/>
    <w:rsid w:val="00733E0A"/>
    <w:rsid w:val="0074403D"/>
    <w:rsid w:val="00746D44"/>
    <w:rsid w:val="007538DC"/>
    <w:rsid w:val="00757803"/>
    <w:rsid w:val="00761611"/>
    <w:rsid w:val="0079206B"/>
    <w:rsid w:val="00796076"/>
    <w:rsid w:val="007B1CF7"/>
    <w:rsid w:val="007C0566"/>
    <w:rsid w:val="007C606B"/>
    <w:rsid w:val="007C6CAD"/>
    <w:rsid w:val="007E6A61"/>
    <w:rsid w:val="00801140"/>
    <w:rsid w:val="00803404"/>
    <w:rsid w:val="008246D6"/>
    <w:rsid w:val="00834955"/>
    <w:rsid w:val="0085066C"/>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916FD"/>
    <w:rsid w:val="009A0508"/>
    <w:rsid w:val="009A44CE"/>
    <w:rsid w:val="009C4DFC"/>
    <w:rsid w:val="009D44F8"/>
    <w:rsid w:val="009E3160"/>
    <w:rsid w:val="009F220C"/>
    <w:rsid w:val="009F3B05"/>
    <w:rsid w:val="009F4931"/>
    <w:rsid w:val="009F4B58"/>
    <w:rsid w:val="00A14534"/>
    <w:rsid w:val="00A16DAA"/>
    <w:rsid w:val="00A24162"/>
    <w:rsid w:val="00A25023"/>
    <w:rsid w:val="00A270EA"/>
    <w:rsid w:val="00A339EB"/>
    <w:rsid w:val="00A34BA2"/>
    <w:rsid w:val="00A36F27"/>
    <w:rsid w:val="00A373BD"/>
    <w:rsid w:val="00A42E32"/>
    <w:rsid w:val="00A46E63"/>
    <w:rsid w:val="00A51DC5"/>
    <w:rsid w:val="00A53DE1"/>
    <w:rsid w:val="00A5714C"/>
    <w:rsid w:val="00A615E1"/>
    <w:rsid w:val="00A755E8"/>
    <w:rsid w:val="00A93A5D"/>
    <w:rsid w:val="00AA3464"/>
    <w:rsid w:val="00AB32F8"/>
    <w:rsid w:val="00AB610B"/>
    <w:rsid w:val="00AC2ED5"/>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0741E"/>
    <w:rsid w:val="00D243A9"/>
    <w:rsid w:val="00D305E5"/>
    <w:rsid w:val="00D37CD3"/>
    <w:rsid w:val="00D66A52"/>
    <w:rsid w:val="00D66EFA"/>
    <w:rsid w:val="00D72A2D"/>
    <w:rsid w:val="00D9521A"/>
    <w:rsid w:val="00DA33E7"/>
    <w:rsid w:val="00DA3914"/>
    <w:rsid w:val="00DA59AA"/>
    <w:rsid w:val="00DB6915"/>
    <w:rsid w:val="00DB7E1E"/>
    <w:rsid w:val="00DC1B78"/>
    <w:rsid w:val="00DC2A2F"/>
    <w:rsid w:val="00DC600B"/>
    <w:rsid w:val="00DD53FE"/>
    <w:rsid w:val="00DE0FAA"/>
    <w:rsid w:val="00DE136D"/>
    <w:rsid w:val="00DE6534"/>
    <w:rsid w:val="00DF4D6C"/>
    <w:rsid w:val="00E01923"/>
    <w:rsid w:val="00E14498"/>
    <w:rsid w:val="00E21829"/>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034B"/>
    <w:rsid w:val="00F9350C"/>
    <w:rsid w:val="00F94EB5"/>
    <w:rsid w:val="00F9624D"/>
    <w:rsid w:val="00FB31C1"/>
    <w:rsid w:val="00FB58F2"/>
    <w:rsid w:val="00FC6AEA"/>
    <w:rsid w:val="00FD3D13"/>
    <w:rsid w:val="00FE55A2"/>
    <w:rsid w:val="00FF222B"/>
    <w:rsid w:val="00FF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46D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9EB"/>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6F5860"/>
    <w:pPr>
      <w:keepNext/>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6F5860"/>
    <w:pPr>
      <w:keepNext/>
      <w:outlineLvl w:val="2"/>
    </w:pPr>
    <w:rPr>
      <w:rFonts w:eastAsiaTheme="majorEastAsia" w:cstheme="majorBidi"/>
      <w:b/>
      <w:caps/>
      <w:szCs w:val="24"/>
    </w:rPr>
  </w:style>
  <w:style w:type="paragraph" w:styleId="Heading4">
    <w:name w:val="heading 4"/>
    <w:basedOn w:val="Normal"/>
    <w:next w:val="Normal"/>
    <w:link w:val="Heading4Char"/>
    <w:uiPriority w:val="9"/>
    <w:unhideWhenUsed/>
    <w:qFormat/>
    <w:rsid w:val="006F5860"/>
    <w:pPr>
      <w:keepNext/>
      <w:keepLines/>
      <w:spacing w:line="480" w:lineRule="auto"/>
      <w:jc w:val="center"/>
      <w:outlineLvl w:val="3"/>
    </w:pPr>
    <w:rPr>
      <w:rFonts w:eastAsiaTheme="majorEastAsia" w:cstheme="majorBidi"/>
      <w:b/>
      <w:iCs/>
      <w:color w:val="262626" w:themeColor="text1" w:themeTint="D9"/>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1"/>
    <w:rsid w:val="00FF7FA0"/>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99"/>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6F5860"/>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6F5860"/>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99"/>
    <w:qFormat/>
    <w:rsid w:val="00D66A52"/>
    <w:rPr>
      <w:b/>
      <w:caps w:val="0"/>
      <w:smallCaps/>
      <w:color w:val="595959" w:themeColor="text1" w:themeTint="A6"/>
    </w:rPr>
  </w:style>
  <w:style w:type="paragraph" w:styleId="ListBullet">
    <w:name w:val="List Bullet"/>
    <w:basedOn w:val="Normal"/>
    <w:uiPriority w:val="99"/>
    <w:qFormat/>
    <w:rsid w:val="006E1507"/>
    <w:pPr>
      <w:numPr>
        <w:numId w:val="5"/>
      </w:numPr>
    </w:pPr>
  </w:style>
  <w:style w:type="paragraph" w:styleId="ListNumber">
    <w:name w:val="List Number"/>
    <w:basedOn w:val="Normal"/>
    <w:uiPriority w:val="13"/>
    <w:semiHidden/>
    <w:rsid w:val="00B51D1B"/>
    <w:pPr>
      <w:numPr>
        <w:numId w:val="7"/>
      </w:numPr>
      <w:contextualSpacing/>
    </w:pPr>
  </w:style>
  <w:style w:type="character" w:customStyle="1" w:styleId="Heading4Char">
    <w:name w:val="Heading 4 Char"/>
    <w:basedOn w:val="DefaultParagraphFont"/>
    <w:link w:val="Heading4"/>
    <w:uiPriority w:val="9"/>
    <w:rsid w:val="006F5860"/>
    <w:rPr>
      <w:rFonts w:eastAsiaTheme="majorEastAsia" w:cstheme="majorBidi"/>
      <w:b/>
      <w:iCs/>
      <w:color w:val="262626" w:themeColor="text1" w:themeTint="D9"/>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99"/>
    <w:qFormat/>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99"/>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shekkumar_mishra\Downloads\tf4493766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011C84507F4C718D8471BCC88726BF"/>
        <w:category>
          <w:name w:val="General"/>
          <w:gallery w:val="placeholder"/>
        </w:category>
        <w:types>
          <w:type w:val="bbPlcHdr"/>
        </w:types>
        <w:behaviors>
          <w:behavior w:val="content"/>
        </w:behaviors>
        <w:guid w:val="{7206ED56-26E5-4FCF-A31F-4FEF39A3CFE7}"/>
      </w:docPartPr>
      <w:docPartBody>
        <w:p w:rsidR="00000000" w:rsidRDefault="000F7AF7">
          <w:pPr>
            <w:pStyle w:val="D6011C84507F4C718D8471BCC88726BF"/>
          </w:pPr>
          <w:r w:rsidRPr="00F9034B">
            <w:rPr>
              <w:lang w:val="fr-FR"/>
            </w:rPr>
            <w:t>Donna</w:t>
          </w:r>
        </w:p>
      </w:docPartBody>
    </w:docPart>
    <w:docPart>
      <w:docPartPr>
        <w:name w:val="F2B235A248E445FEACD34BFD274EAEF3"/>
        <w:category>
          <w:name w:val="General"/>
          <w:gallery w:val="placeholder"/>
        </w:category>
        <w:types>
          <w:type w:val="bbPlcHdr"/>
        </w:types>
        <w:behaviors>
          <w:behavior w:val="content"/>
        </w:behaviors>
        <w:guid w:val="{6E358D68-DB61-43A4-9422-ECA7D3CC600F}"/>
      </w:docPartPr>
      <w:docPartBody>
        <w:p w:rsidR="00000000" w:rsidRDefault="000F7AF7">
          <w:pPr>
            <w:pStyle w:val="F2B235A248E445FEACD34BFD274EAEF3"/>
          </w:pPr>
          <w:r w:rsidRPr="00F9034B">
            <w:rPr>
              <w:rStyle w:val="IntenseEmphasis"/>
              <w:lang w:val="fr-FR"/>
            </w:rPr>
            <w:t>Robbins</w:t>
          </w:r>
        </w:p>
      </w:docPartBody>
    </w:docPart>
    <w:docPart>
      <w:docPartPr>
        <w:name w:val="C1AA633E6D8A4B0A9E2C9D24BD103A9F"/>
        <w:category>
          <w:name w:val="General"/>
          <w:gallery w:val="placeholder"/>
        </w:category>
        <w:types>
          <w:type w:val="bbPlcHdr"/>
        </w:types>
        <w:behaviors>
          <w:behavior w:val="content"/>
        </w:behaviors>
        <w:guid w:val="{151C2E5D-08F0-4397-AE90-7410E3B8A456}"/>
      </w:docPartPr>
      <w:docPartBody>
        <w:p w:rsidR="00000000" w:rsidRDefault="000F7AF7">
          <w:pPr>
            <w:pStyle w:val="C1AA633E6D8A4B0A9E2C9D24BD103A9F"/>
          </w:pPr>
          <w:r w:rsidRPr="00F9034B">
            <w:rPr>
              <w:lang w:val="fr-FR"/>
            </w:rPr>
            <w:t>4567 Main Street, Detroit, Michigan 48127</w:t>
          </w:r>
        </w:p>
      </w:docPartBody>
    </w:docPart>
    <w:docPart>
      <w:docPartPr>
        <w:name w:val="EF6E67A294BD4534B8BBCF3D27348042"/>
        <w:category>
          <w:name w:val="General"/>
          <w:gallery w:val="placeholder"/>
        </w:category>
        <w:types>
          <w:type w:val="bbPlcHdr"/>
        </w:types>
        <w:behaviors>
          <w:behavior w:val="content"/>
        </w:behaviors>
        <w:guid w:val="{2B817557-9311-4392-89E0-7B692FB5CAB4}"/>
      </w:docPartPr>
      <w:docPartBody>
        <w:p w:rsidR="00000000" w:rsidRDefault="000F7AF7">
          <w:pPr>
            <w:pStyle w:val="EF6E67A294BD4534B8BBCF3D27348042"/>
          </w:pPr>
          <w:r w:rsidRPr="00F9034B">
            <w:rPr>
              <w:lang w:val="fr-FR"/>
            </w:rPr>
            <w:t>·</w:t>
          </w:r>
        </w:p>
      </w:docPartBody>
    </w:docPart>
    <w:docPart>
      <w:docPartPr>
        <w:name w:val="7DE68A2806684F388969F5B931577AB7"/>
        <w:category>
          <w:name w:val="General"/>
          <w:gallery w:val="placeholder"/>
        </w:category>
        <w:types>
          <w:type w:val="bbPlcHdr"/>
        </w:types>
        <w:behaviors>
          <w:behavior w:val="content"/>
        </w:behaviors>
        <w:guid w:val="{E0657E5C-CED5-4A74-B833-8C43E9523749}"/>
      </w:docPartPr>
      <w:docPartBody>
        <w:p w:rsidR="00000000" w:rsidRDefault="000F7AF7">
          <w:pPr>
            <w:pStyle w:val="7DE68A2806684F388969F5B931577AB7"/>
          </w:pPr>
          <w:r w:rsidRPr="00F9034B">
            <w:rPr>
              <w:lang w:val="fr-FR"/>
            </w:rPr>
            <w:t>(313) 555-0100</w:t>
          </w:r>
        </w:p>
      </w:docPartBody>
    </w:docPart>
    <w:docPart>
      <w:docPartPr>
        <w:name w:val="A06793B88C974504ACD4A6D5F3A4A159"/>
        <w:category>
          <w:name w:val="General"/>
          <w:gallery w:val="placeholder"/>
        </w:category>
        <w:types>
          <w:type w:val="bbPlcHdr"/>
        </w:types>
        <w:behaviors>
          <w:behavior w:val="content"/>
        </w:behaviors>
        <w:guid w:val="{0C2A587F-0E2D-41A3-9265-4C70EB4F4239}"/>
      </w:docPartPr>
      <w:docPartBody>
        <w:p w:rsidR="00000000" w:rsidRDefault="000F7AF7">
          <w:pPr>
            <w:pStyle w:val="A06793B88C974504ACD4A6D5F3A4A159"/>
          </w:pPr>
          <w:r w:rsidRPr="00F9034B">
            <w:rPr>
              <w:lang w:val="fr-FR"/>
            </w:rPr>
            <w:t>d.robbbins@live.com</w:t>
          </w:r>
        </w:p>
      </w:docPartBody>
    </w:docPart>
    <w:docPart>
      <w:docPartPr>
        <w:name w:val="7E799B418C234BC69D4AC3128589CF1D"/>
        <w:category>
          <w:name w:val="General"/>
          <w:gallery w:val="placeholder"/>
        </w:category>
        <w:types>
          <w:type w:val="bbPlcHdr"/>
        </w:types>
        <w:behaviors>
          <w:behavior w:val="content"/>
        </w:behaviors>
        <w:guid w:val="{1D88B40E-309B-4763-83C0-D3B6023EEFE8}"/>
      </w:docPartPr>
      <w:docPartBody>
        <w:p w:rsidR="00000000" w:rsidRDefault="000F7AF7">
          <w:pPr>
            <w:pStyle w:val="7E799B418C234BC69D4AC3128589CF1D"/>
          </w:pPr>
          <w:r w:rsidRPr="00F9034B">
            <w:rPr>
              <w:lang w:val="fr-FR"/>
            </w:rPr>
            <w:t>·</w:t>
          </w:r>
        </w:p>
      </w:docPartBody>
    </w:docPart>
    <w:docPart>
      <w:docPartPr>
        <w:name w:val="F8F600EEDDED46309154D338317C4515"/>
        <w:category>
          <w:name w:val="General"/>
          <w:gallery w:val="placeholder"/>
        </w:category>
        <w:types>
          <w:type w:val="bbPlcHdr"/>
        </w:types>
        <w:behaviors>
          <w:behavior w:val="content"/>
        </w:behaviors>
        <w:guid w:val="{F8DD360B-BCF5-4C05-A4ED-DDCC5D536C81}"/>
      </w:docPartPr>
      <w:docPartBody>
        <w:p w:rsidR="00000000" w:rsidRDefault="000F7AF7">
          <w:pPr>
            <w:pStyle w:val="F8F600EEDDED46309154D338317C4515"/>
          </w:pPr>
          <w:r w:rsidRPr="00F9034B">
            <w:rPr>
              <w:lang w:val="fr-FR"/>
            </w:rPr>
            <w:t>www.linkedin.com/in/drobbins</w:t>
          </w:r>
        </w:p>
      </w:docPartBody>
    </w:docPart>
    <w:docPart>
      <w:docPartPr>
        <w:name w:val="3B9AA062D3E04A2E9B8BDCC3BB6B3DE7"/>
        <w:category>
          <w:name w:val="General"/>
          <w:gallery w:val="placeholder"/>
        </w:category>
        <w:types>
          <w:type w:val="bbPlcHdr"/>
        </w:types>
        <w:behaviors>
          <w:behavior w:val="content"/>
        </w:behaviors>
        <w:guid w:val="{9EE6295A-3C4C-4969-8BEA-2595914D7FDB}"/>
      </w:docPartPr>
      <w:docPartBody>
        <w:p w:rsidR="00000000" w:rsidRDefault="000F7AF7">
          <w:pPr>
            <w:pStyle w:val="3B9AA062D3E04A2E9B8BDCC3BB6B3DE7"/>
          </w:pPr>
          <w:r w:rsidRPr="009A0508">
            <w:t xml:space="preserve">Analytical, organized and detail-oriented accountant with GAAP expertise and </w:t>
          </w:r>
          <w:r w:rsidRPr="009A0508">
            <w:t>experience in the full spectrum of public accounting. Collaborative team player with ownership mentality and a track record of delivering the highest quality strategic solutions to resolve challenges, propel business growth.</w:t>
          </w:r>
        </w:p>
      </w:docPartBody>
    </w:docPart>
    <w:docPart>
      <w:docPartPr>
        <w:name w:val="731A0D9AC7724BBF8A0A856D0EE4CB35"/>
        <w:category>
          <w:name w:val="General"/>
          <w:gallery w:val="placeholder"/>
        </w:category>
        <w:types>
          <w:type w:val="bbPlcHdr"/>
        </w:types>
        <w:behaviors>
          <w:behavior w:val="content"/>
        </w:behaviors>
        <w:guid w:val="{0918E71E-6CDD-4C4E-A7C4-01B9357114FD}"/>
      </w:docPartPr>
      <w:docPartBody>
        <w:p w:rsidR="00000000" w:rsidRDefault="000F7AF7">
          <w:pPr>
            <w:pStyle w:val="731A0D9AC7724BBF8A0A856D0EE4CB35"/>
          </w:pPr>
          <w:r w:rsidRPr="006F5860">
            <w:t>Experience</w:t>
          </w:r>
        </w:p>
      </w:docPartBody>
    </w:docPart>
    <w:docPart>
      <w:docPartPr>
        <w:name w:val="2FBD53CBE2B24B9081769829035892CA"/>
        <w:category>
          <w:name w:val="General"/>
          <w:gallery w:val="placeholder"/>
        </w:category>
        <w:types>
          <w:type w:val="bbPlcHdr"/>
        </w:types>
        <w:behaviors>
          <w:behavior w:val="content"/>
        </w:behaviors>
        <w:guid w:val="{87E999E5-68CB-491F-AF29-952EC719D58C}"/>
      </w:docPartPr>
      <w:docPartBody>
        <w:p w:rsidR="00000000" w:rsidRDefault="000F7AF7">
          <w:pPr>
            <w:pStyle w:val="2FBD53CBE2B24B9081769829035892CA"/>
          </w:pPr>
          <w:r>
            <w:t>2014 to present</w:t>
          </w:r>
        </w:p>
      </w:docPartBody>
    </w:docPart>
    <w:docPart>
      <w:docPartPr>
        <w:name w:val="95E193719B12405687023041F0D269EF"/>
        <w:category>
          <w:name w:val="General"/>
          <w:gallery w:val="placeholder"/>
        </w:category>
        <w:types>
          <w:type w:val="bbPlcHdr"/>
        </w:types>
        <w:behaviors>
          <w:behavior w:val="content"/>
        </w:behaviors>
        <w:guid w:val="{C7E00DC6-0470-48A8-B321-2EB72603D0E8}"/>
      </w:docPartPr>
      <w:docPartBody>
        <w:p w:rsidR="00000000" w:rsidRDefault="000F7AF7">
          <w:pPr>
            <w:pStyle w:val="95E193719B12405687023041F0D269EF"/>
          </w:pPr>
          <w:r w:rsidRPr="00196DA5">
            <w:t>accountant</w:t>
          </w:r>
        </w:p>
      </w:docPartBody>
    </w:docPart>
    <w:docPart>
      <w:docPartPr>
        <w:name w:val="F2CCA26F1BF449F485629359A0116816"/>
        <w:category>
          <w:name w:val="General"/>
          <w:gallery w:val="placeholder"/>
        </w:category>
        <w:types>
          <w:type w:val="bbPlcHdr"/>
        </w:types>
        <w:behaviors>
          <w:behavior w:val="content"/>
        </w:behaviors>
        <w:guid w:val="{09C8FE3C-28B0-41E9-9ADA-6203A834978F}"/>
      </w:docPartPr>
      <w:docPartBody>
        <w:p w:rsidR="00000000" w:rsidRDefault="000F7AF7">
          <w:pPr>
            <w:pStyle w:val="F2CCA26F1BF449F485629359A0116816"/>
          </w:pPr>
          <w:r w:rsidRPr="00196DA5">
            <w:rPr>
              <w:rStyle w:val="SubtleReference"/>
            </w:rPr>
            <w:t xml:space="preserve">ABC </w:t>
          </w:r>
          <w:r w:rsidRPr="00196DA5">
            <w:rPr>
              <w:rStyle w:val="SubtleReference"/>
            </w:rPr>
            <w:t>Incorporated, Mountain, MIchigan</w:t>
          </w:r>
        </w:p>
      </w:docPartBody>
    </w:docPart>
    <w:docPart>
      <w:docPartPr>
        <w:name w:val="FAC0EB1AC705453EA248F323A573ECFA"/>
        <w:category>
          <w:name w:val="General"/>
          <w:gallery w:val="placeholder"/>
        </w:category>
        <w:types>
          <w:type w:val="bbPlcHdr"/>
        </w:types>
        <w:behaviors>
          <w:behavior w:val="content"/>
        </w:behaviors>
        <w:guid w:val="{9B2B2882-AAB0-416D-9A59-64A023BE4718}"/>
      </w:docPartPr>
      <w:docPartBody>
        <w:p w:rsidR="00000000" w:rsidRDefault="000F7AF7">
          <w:pPr>
            <w:pStyle w:val="FAC0EB1AC705453EA248F323A573ECFA"/>
          </w:pPr>
          <w:r w:rsidRPr="00667EB6">
            <w:t>Working in a mid-sized public accounting firm to provide professional accounting services for individuals and business clients. Provide full range of services, include income tax preparation, audit support, preparation of f</w:t>
          </w:r>
          <w:r w:rsidRPr="00667EB6">
            <w:t>inancial statements, pro forma budgeting, general ledger accounting and bank reconciliation.</w:t>
          </w:r>
        </w:p>
      </w:docPartBody>
    </w:docPart>
    <w:docPart>
      <w:docPartPr>
        <w:name w:val="ADC1B8A9858C4EF08DB339E2334E5488"/>
        <w:category>
          <w:name w:val="General"/>
          <w:gallery w:val="placeholder"/>
        </w:category>
        <w:types>
          <w:type w:val="bbPlcHdr"/>
        </w:types>
        <w:behaviors>
          <w:behavior w:val="content"/>
        </w:behaviors>
        <w:guid w:val="{BE7048B2-2CBF-4853-A41E-75AF2952A733}"/>
      </w:docPartPr>
      <w:docPartBody>
        <w:p w:rsidR="00000000" w:rsidRDefault="000F7AF7">
          <w:pPr>
            <w:pStyle w:val="ADC1B8A9858C4EF08DB339E2334E5488"/>
          </w:pPr>
          <w:r w:rsidRPr="003E4F4F">
            <w:t>Success Examples:</w:t>
          </w:r>
        </w:p>
      </w:docPartBody>
    </w:docPart>
    <w:docPart>
      <w:docPartPr>
        <w:name w:val="B74A6EEBC2A849EDB3CC2AB92C31EE36"/>
        <w:category>
          <w:name w:val="General"/>
          <w:gallery w:val="placeholder"/>
        </w:category>
        <w:types>
          <w:type w:val="bbPlcHdr"/>
        </w:types>
        <w:behaviors>
          <w:behavior w:val="content"/>
        </w:behaviors>
        <w:guid w:val="{45B0C670-D280-4237-A87D-1D9906D90CCD}"/>
      </w:docPartPr>
      <w:docPartBody>
        <w:p w:rsidR="00EE480F" w:rsidRPr="00667EB6" w:rsidRDefault="000F7AF7" w:rsidP="00196DA5">
          <w:r w:rsidRPr="00667EB6">
            <w:t>Led a major client’s Audit Quality Review Process and won IRS abatements that averted significant tax penalties for two real estate development p</w:t>
          </w:r>
          <w:r w:rsidRPr="00667EB6">
            <w:t xml:space="preserve">rojects. </w:t>
          </w:r>
        </w:p>
        <w:p w:rsidR="00EE480F" w:rsidRPr="00667EB6" w:rsidRDefault="000F7AF7" w:rsidP="00196DA5">
          <w:r w:rsidRPr="00667EB6">
            <w:t>Streamlined client’s payroll processing and quality control yielding 20% savings.</w:t>
          </w:r>
        </w:p>
        <w:p w:rsidR="00000000" w:rsidRDefault="000F7AF7">
          <w:pPr>
            <w:pStyle w:val="B74A6EEBC2A849EDB3CC2AB92C31EE36"/>
          </w:pPr>
          <w:r w:rsidRPr="00667EB6">
            <w:t>Led financial due diligence to evaluate a proposed $30M acquisition for real estate development company and saved the client from making a poor investment.</w:t>
          </w:r>
        </w:p>
      </w:docPartBody>
    </w:docPart>
    <w:docPart>
      <w:docPartPr>
        <w:name w:val="433A992514A545DDA66E09DCC919DD4F"/>
        <w:category>
          <w:name w:val="General"/>
          <w:gallery w:val="placeholder"/>
        </w:category>
        <w:types>
          <w:type w:val="bbPlcHdr"/>
        </w:types>
        <w:behaviors>
          <w:behavior w:val="content"/>
        </w:behaviors>
        <w:guid w:val="{AB77AED0-6023-43B3-A90A-96E32C8B4EE6}"/>
      </w:docPartPr>
      <w:docPartBody>
        <w:p w:rsidR="00000000" w:rsidRDefault="000F7AF7">
          <w:pPr>
            <w:pStyle w:val="433A992514A545DDA66E09DCC919DD4F"/>
          </w:pPr>
          <w:r>
            <w:t>2008</w:t>
          </w:r>
          <w:r w:rsidRPr="00CF1A49">
            <w:t xml:space="preserve"> – </w:t>
          </w:r>
          <w:r>
            <w:t>2014</w:t>
          </w:r>
        </w:p>
      </w:docPartBody>
    </w:docPart>
    <w:docPart>
      <w:docPartPr>
        <w:name w:val="0548D02641BA4036AC3BCE36562C1317"/>
        <w:category>
          <w:name w:val="General"/>
          <w:gallery w:val="placeholder"/>
        </w:category>
        <w:types>
          <w:type w:val="bbPlcHdr"/>
        </w:types>
        <w:behaviors>
          <w:behavior w:val="content"/>
        </w:behaviors>
        <w:guid w:val="{A1D960AC-AF9D-4DA7-AC66-3478D5B1F003}"/>
      </w:docPartPr>
      <w:docPartBody>
        <w:p w:rsidR="00000000" w:rsidRDefault="000F7AF7">
          <w:pPr>
            <w:pStyle w:val="0548D02641BA4036AC3BCE36562C1317"/>
          </w:pPr>
          <w:r>
            <w:t>Bookkeeper</w:t>
          </w:r>
        </w:p>
      </w:docPartBody>
    </w:docPart>
    <w:docPart>
      <w:docPartPr>
        <w:name w:val="AF7D76757A904615A0472C4449084B01"/>
        <w:category>
          <w:name w:val="General"/>
          <w:gallery w:val="placeholder"/>
        </w:category>
        <w:types>
          <w:type w:val="bbPlcHdr"/>
        </w:types>
        <w:behaviors>
          <w:behavior w:val="content"/>
        </w:behaviors>
        <w:guid w:val="{3EF41771-504F-414A-9CF7-B4BCA268025A}"/>
      </w:docPartPr>
      <w:docPartBody>
        <w:p w:rsidR="00000000" w:rsidRDefault="000F7AF7">
          <w:pPr>
            <w:pStyle w:val="AF7D76757A904615A0472C4449084B01"/>
          </w:pPr>
          <w:r w:rsidRPr="00196DA5">
            <w:rPr>
              <w:rStyle w:val="SubtleReference"/>
            </w:rPr>
            <w:t>ABC Company, Sometown, new york</w:t>
          </w:r>
        </w:p>
      </w:docPartBody>
    </w:docPart>
    <w:docPart>
      <w:docPartPr>
        <w:name w:val="9DE69173383A4936A372046CFA01220B"/>
        <w:category>
          <w:name w:val="General"/>
          <w:gallery w:val="placeholder"/>
        </w:category>
        <w:types>
          <w:type w:val="bbPlcHdr"/>
        </w:types>
        <w:behaviors>
          <w:behavior w:val="content"/>
        </w:behaviors>
        <w:guid w:val="{FEDF0736-9655-4E52-8A12-A39A58EBE472}"/>
      </w:docPartPr>
      <w:docPartBody>
        <w:p w:rsidR="00000000" w:rsidRDefault="000F7AF7">
          <w:pPr>
            <w:pStyle w:val="9DE69173383A4936A372046CFA01220B"/>
          </w:pPr>
          <w:r>
            <w:t>Inhouse b</w:t>
          </w:r>
          <w:r w:rsidRPr="00667EB6">
            <w:t>ookkeeper for a real estate development company.</w:t>
          </w:r>
          <w:r>
            <w:t xml:space="preserve"> Maintained financial books, tracked expenses, prepared and submitted invoices, oversaw payroll.</w:t>
          </w:r>
        </w:p>
      </w:docPartBody>
    </w:docPart>
    <w:docPart>
      <w:docPartPr>
        <w:name w:val="5F331A5C25DB428AAAF07923F38FA3DF"/>
        <w:category>
          <w:name w:val="General"/>
          <w:gallery w:val="placeholder"/>
        </w:category>
        <w:types>
          <w:type w:val="bbPlcHdr"/>
        </w:types>
        <w:behaviors>
          <w:behavior w:val="content"/>
        </w:behaviors>
        <w:guid w:val="{36C4622A-84B8-4CDB-B1C1-12CCAEB43538}"/>
      </w:docPartPr>
      <w:docPartBody>
        <w:p w:rsidR="00000000" w:rsidRDefault="000F7AF7">
          <w:pPr>
            <w:pStyle w:val="5F331A5C25DB428AAAF07923F38FA3DF"/>
          </w:pPr>
          <w:r w:rsidRPr="006F5860">
            <w:t>December 2008 – APril 2014</w:t>
          </w:r>
        </w:p>
      </w:docPartBody>
    </w:docPart>
    <w:docPart>
      <w:docPartPr>
        <w:name w:val="5F6D30A6673945C98AE84E2422FB738F"/>
        <w:category>
          <w:name w:val="General"/>
          <w:gallery w:val="placeholder"/>
        </w:category>
        <w:types>
          <w:type w:val="bbPlcHdr"/>
        </w:types>
        <w:behaviors>
          <w:behavior w:val="content"/>
        </w:behaviors>
        <w:guid w:val="{BF920729-D0A8-488B-8B20-836BCD4F81A0}"/>
      </w:docPartPr>
      <w:docPartBody>
        <w:p w:rsidR="00000000" w:rsidRDefault="000F7AF7">
          <w:pPr>
            <w:pStyle w:val="5F6D30A6673945C98AE84E2422FB738F"/>
          </w:pPr>
          <w:r w:rsidRPr="006F5860">
            <w:t>Accounting intern</w:t>
          </w:r>
        </w:p>
      </w:docPartBody>
    </w:docPart>
    <w:docPart>
      <w:docPartPr>
        <w:name w:val="BA0629F1F0D54740931ADEB361BFAB27"/>
        <w:category>
          <w:name w:val="General"/>
          <w:gallery w:val="placeholder"/>
        </w:category>
        <w:types>
          <w:type w:val="bbPlcHdr"/>
        </w:types>
        <w:behaviors>
          <w:behavior w:val="content"/>
        </w:behaviors>
        <w:guid w:val="{91849DFA-E1D1-4181-A444-647274D175AC}"/>
      </w:docPartPr>
      <w:docPartBody>
        <w:p w:rsidR="00000000" w:rsidRDefault="000F7AF7">
          <w:pPr>
            <w:pStyle w:val="BA0629F1F0D54740931ADEB361BFAB27"/>
          </w:pPr>
          <w:r w:rsidRPr="006F5860">
            <w:rPr>
              <w:rStyle w:val="IntenseEmphasis"/>
            </w:rPr>
            <w:t>XYX Inter</w:t>
          </w:r>
          <w:r w:rsidRPr="006F5860">
            <w:rPr>
              <w:rStyle w:val="IntenseEmphasis"/>
            </w:rPr>
            <w:t>national, Fargo, North dakota</w:t>
          </w:r>
        </w:p>
      </w:docPartBody>
    </w:docPart>
    <w:docPart>
      <w:docPartPr>
        <w:name w:val="1340E381FEB2484FB9F0EBAB9F5A0652"/>
        <w:category>
          <w:name w:val="General"/>
          <w:gallery w:val="placeholder"/>
        </w:category>
        <w:types>
          <w:type w:val="bbPlcHdr"/>
        </w:types>
        <w:behaviors>
          <w:behavior w:val="content"/>
        </w:behaviors>
        <w:guid w:val="{8FD8975C-83B9-4708-BD00-E818213905F7}"/>
      </w:docPartPr>
      <w:docPartBody>
        <w:p w:rsidR="00000000" w:rsidRDefault="000F7AF7">
          <w:pPr>
            <w:pStyle w:val="1340E381FEB2484FB9F0EBAB9F5A0652"/>
          </w:pPr>
          <w:r w:rsidRPr="006F5860">
            <w:t>Assisted with payroll and Pensions service management for 150+ employees. Prepared invoices for more than 200 clients. Assisted with bill payments, records organization and preparation, and other office duties to support finan</w:t>
          </w:r>
          <w:r w:rsidRPr="006F5860">
            <w:t>cial and accounting operations.</w:t>
          </w:r>
        </w:p>
      </w:docPartBody>
    </w:docPart>
    <w:docPart>
      <w:docPartPr>
        <w:name w:val="0C281C4500624ED6A1B9D26FDCAEFAD8"/>
        <w:category>
          <w:name w:val="General"/>
          <w:gallery w:val="placeholder"/>
        </w:category>
        <w:types>
          <w:type w:val="bbPlcHdr"/>
        </w:types>
        <w:behaviors>
          <w:behavior w:val="content"/>
        </w:behaviors>
        <w:guid w:val="{A50E4B14-313B-4DB3-9366-B9D1D03DCC06}"/>
      </w:docPartPr>
      <w:docPartBody>
        <w:p w:rsidR="00000000" w:rsidRDefault="000F7AF7">
          <w:pPr>
            <w:pStyle w:val="0C281C4500624ED6A1B9D26FDCAEFAD8"/>
          </w:pPr>
          <w:r w:rsidRPr="00CF1A49">
            <w:t>Education</w:t>
          </w:r>
        </w:p>
      </w:docPartBody>
    </w:docPart>
    <w:docPart>
      <w:docPartPr>
        <w:name w:val="5364557E9C544BBDBAD58AEB2F9F6C0C"/>
        <w:category>
          <w:name w:val="General"/>
          <w:gallery w:val="placeholder"/>
        </w:category>
        <w:types>
          <w:type w:val="bbPlcHdr"/>
        </w:types>
        <w:behaviors>
          <w:behavior w:val="content"/>
        </w:behaviors>
        <w:guid w:val="{FEE03818-71C7-4D0F-9316-AFEE4D91AEEC}"/>
      </w:docPartPr>
      <w:docPartBody>
        <w:p w:rsidR="00000000" w:rsidRDefault="000F7AF7">
          <w:pPr>
            <w:pStyle w:val="5364557E9C544BBDBAD58AEB2F9F6C0C"/>
          </w:pPr>
          <w:r>
            <w:t>june</w:t>
          </w:r>
          <w:r w:rsidRPr="00CF1A49">
            <w:t xml:space="preserve"> </w:t>
          </w:r>
          <w:r>
            <w:t>2008</w:t>
          </w:r>
        </w:p>
      </w:docPartBody>
    </w:docPart>
    <w:docPart>
      <w:docPartPr>
        <w:name w:val="291992B069FC44D0A66581BA5C4B1AE0"/>
        <w:category>
          <w:name w:val="General"/>
          <w:gallery w:val="placeholder"/>
        </w:category>
        <w:types>
          <w:type w:val="bbPlcHdr"/>
        </w:types>
        <w:behaviors>
          <w:behavior w:val="content"/>
        </w:behaviors>
        <w:guid w:val="{F59D722E-6D59-4058-9BE3-41BF86893C78}"/>
      </w:docPartPr>
      <w:docPartBody>
        <w:p w:rsidR="00000000" w:rsidRDefault="000F7AF7">
          <w:pPr>
            <w:pStyle w:val="291992B069FC44D0A66581BA5C4B1AE0"/>
          </w:pPr>
          <w:r>
            <w:t>Bachelor of science in accounting</w:t>
          </w:r>
          <w:r w:rsidRPr="00CF1A49">
            <w:t>,</w:t>
          </w:r>
          <w:r>
            <w:t xml:space="preserve"> minor in business administration</w:t>
          </w:r>
        </w:p>
      </w:docPartBody>
    </w:docPart>
    <w:docPart>
      <w:docPartPr>
        <w:name w:val="CD8F1500677D43EAA42CF2D12817E90B"/>
        <w:category>
          <w:name w:val="General"/>
          <w:gallery w:val="placeholder"/>
        </w:category>
        <w:types>
          <w:type w:val="bbPlcHdr"/>
        </w:types>
        <w:behaviors>
          <w:behavior w:val="content"/>
        </w:behaviors>
        <w:guid w:val="{31914F73-F996-4F93-A678-43EB356BA3E5}"/>
      </w:docPartPr>
      <w:docPartBody>
        <w:p w:rsidR="00000000" w:rsidRDefault="000F7AF7">
          <w:pPr>
            <w:pStyle w:val="CD8F1500677D43EAA42CF2D12817E90B"/>
          </w:pPr>
          <w:r w:rsidRPr="00DA33E7">
            <w:rPr>
              <w:rStyle w:val="SubtleReference"/>
            </w:rPr>
            <w:t>LMz university</w:t>
          </w:r>
        </w:p>
      </w:docPartBody>
    </w:docPart>
    <w:docPart>
      <w:docPartPr>
        <w:name w:val="6A0E336B87694551A41E7A2C193E2A06"/>
        <w:category>
          <w:name w:val="General"/>
          <w:gallery w:val="placeholder"/>
        </w:category>
        <w:types>
          <w:type w:val="bbPlcHdr"/>
        </w:types>
        <w:behaviors>
          <w:behavior w:val="content"/>
        </w:behaviors>
        <w:guid w:val="{FD93F999-41E1-4498-9BD2-D757B1F99E5E}"/>
      </w:docPartPr>
      <w:docPartBody>
        <w:p w:rsidR="00EE480F" w:rsidRDefault="000F7AF7" w:rsidP="00154ED5">
          <w:pPr>
            <w:pStyle w:val="ListBullet"/>
          </w:pPr>
          <w:r>
            <w:t>Distinguished member of university’s Accounting Society</w:t>
          </w:r>
        </w:p>
        <w:p w:rsidR="00EE480F" w:rsidRDefault="000F7AF7" w:rsidP="00154ED5">
          <w:pPr>
            <w:pStyle w:val="ListBullet"/>
          </w:pPr>
          <w:r>
            <w:t xml:space="preserve">Relevant Coursework: Advanced Financial Accounting and Reporting, </w:t>
          </w:r>
          <w:r>
            <w:t>Accounting Systems, Income Tax</w:t>
          </w:r>
        </w:p>
        <w:p w:rsidR="00000000" w:rsidRDefault="000F7AF7">
          <w:pPr>
            <w:pStyle w:val="6A0E336B87694551A41E7A2C193E2A06"/>
          </w:pPr>
          <w:r>
            <w:t>GPA: 3.8/4.0</w:t>
          </w:r>
        </w:p>
      </w:docPartBody>
    </w:docPart>
    <w:docPart>
      <w:docPartPr>
        <w:name w:val="5D1A147F520748F0A2FDDD09CD762356"/>
        <w:category>
          <w:name w:val="General"/>
          <w:gallery w:val="placeholder"/>
        </w:category>
        <w:types>
          <w:type w:val="bbPlcHdr"/>
        </w:types>
        <w:behaviors>
          <w:behavior w:val="content"/>
        </w:behaviors>
        <w:guid w:val="{F8556FAF-FDCC-4513-B604-76E2DFAC19F5}"/>
      </w:docPartPr>
      <w:docPartBody>
        <w:p w:rsidR="00000000" w:rsidRDefault="000F7AF7">
          <w:pPr>
            <w:pStyle w:val="5D1A147F520748F0A2FDDD09CD762356"/>
          </w:pPr>
          <w:r w:rsidRPr="00CF1A49">
            <w:t>Skills</w:t>
          </w:r>
        </w:p>
      </w:docPartBody>
    </w:docPart>
    <w:docPart>
      <w:docPartPr>
        <w:name w:val="4A36B1F6F1D24975A8682B95B014C1B0"/>
        <w:category>
          <w:name w:val="General"/>
          <w:gallery w:val="placeholder"/>
        </w:category>
        <w:types>
          <w:type w:val="bbPlcHdr"/>
        </w:types>
        <w:behaviors>
          <w:behavior w:val="content"/>
        </w:behaviors>
        <w:guid w:val="{93ADE33B-18C5-4145-8808-8406B5370B41}"/>
      </w:docPartPr>
      <w:docPartBody>
        <w:p w:rsidR="00EE480F" w:rsidRPr="0085066C" w:rsidRDefault="000F7AF7" w:rsidP="0085066C">
          <w:pPr>
            <w:pStyle w:val="ListBullet"/>
          </w:pPr>
          <w:r w:rsidRPr="0085066C">
            <w:t>Compliance</w:t>
          </w:r>
        </w:p>
        <w:p w:rsidR="00EE480F" w:rsidRPr="0085066C" w:rsidRDefault="000F7AF7" w:rsidP="0085066C">
          <w:pPr>
            <w:pStyle w:val="ListBullet"/>
          </w:pPr>
          <w:r w:rsidRPr="0085066C">
            <w:t>Microsoft NAV Dynamics</w:t>
          </w:r>
        </w:p>
        <w:p w:rsidR="00EE480F" w:rsidRPr="0085066C" w:rsidRDefault="000F7AF7" w:rsidP="0085066C">
          <w:pPr>
            <w:pStyle w:val="ListBullet"/>
          </w:pPr>
          <w:r w:rsidRPr="0085066C">
            <w:t>Cashflow planning and management</w:t>
          </w:r>
        </w:p>
        <w:p w:rsidR="00000000" w:rsidRDefault="000F7AF7">
          <w:pPr>
            <w:pStyle w:val="4A36B1F6F1D24975A8682B95B014C1B0"/>
          </w:pPr>
          <w:r w:rsidRPr="0085066C">
            <w:t>State &amp; Federal Tax Codes</w:t>
          </w:r>
        </w:p>
      </w:docPartBody>
    </w:docPart>
    <w:docPart>
      <w:docPartPr>
        <w:name w:val="F285F3E7BFE34863A80FE89119880694"/>
        <w:category>
          <w:name w:val="General"/>
          <w:gallery w:val="placeholder"/>
        </w:category>
        <w:types>
          <w:type w:val="bbPlcHdr"/>
        </w:types>
        <w:behaviors>
          <w:behavior w:val="content"/>
        </w:behaviors>
        <w:guid w:val="{CB06881C-BE75-41DB-9010-4978424CB58A}"/>
      </w:docPartPr>
      <w:docPartBody>
        <w:p w:rsidR="00EE480F" w:rsidRPr="0085066C" w:rsidRDefault="000F7AF7" w:rsidP="0085066C">
          <w:pPr>
            <w:pStyle w:val="ListBullet"/>
          </w:pPr>
          <w:r w:rsidRPr="0085066C">
            <w:t>QuickBooks Certified</w:t>
          </w:r>
        </w:p>
        <w:p w:rsidR="00EE480F" w:rsidRPr="0085066C" w:rsidRDefault="000F7AF7" w:rsidP="0085066C">
          <w:pPr>
            <w:pStyle w:val="ListBullet"/>
          </w:pPr>
          <w:r w:rsidRPr="0085066C">
            <w:t>Exceptional oral and written communication</w:t>
          </w:r>
        </w:p>
        <w:p w:rsidR="00000000" w:rsidRDefault="000F7AF7">
          <w:pPr>
            <w:pStyle w:val="F285F3E7BFE34863A80FE89119880694"/>
          </w:pPr>
          <w:r w:rsidRPr="0085066C">
            <w:t>Fluent in German</w:t>
          </w:r>
        </w:p>
      </w:docPartBody>
    </w:docPart>
    <w:docPart>
      <w:docPartPr>
        <w:name w:val="EF3971A220014BF19853F4448C86FDD8"/>
        <w:category>
          <w:name w:val="General"/>
          <w:gallery w:val="placeholder"/>
        </w:category>
        <w:types>
          <w:type w:val="bbPlcHdr"/>
        </w:types>
        <w:behaviors>
          <w:behavior w:val="content"/>
        </w:behaviors>
        <w:guid w:val="{6CB40655-D93A-423E-A42F-09F22A722274}"/>
      </w:docPartPr>
      <w:docPartBody>
        <w:p w:rsidR="00000000" w:rsidRDefault="000F7AF7">
          <w:pPr>
            <w:pStyle w:val="EF3971A220014BF19853F4448C86FDD8"/>
          </w:pPr>
          <w:r w:rsidRPr="00CF1A49">
            <w:t>Activities</w:t>
          </w:r>
          <w:r>
            <w:t xml:space="preserve"> &amp; Interests</w:t>
          </w:r>
        </w:p>
      </w:docPartBody>
    </w:docPart>
    <w:docPart>
      <w:docPartPr>
        <w:name w:val="D82230C656FB46DB84E3F6379C2E8A58"/>
        <w:category>
          <w:name w:val="General"/>
          <w:gallery w:val="placeholder"/>
        </w:category>
        <w:types>
          <w:type w:val="bbPlcHdr"/>
        </w:types>
        <w:behaviors>
          <w:behavior w:val="content"/>
        </w:behaviors>
        <w:guid w:val="{376751C6-1D9F-448B-A853-0F226997446E}"/>
      </w:docPartPr>
      <w:docPartBody>
        <w:p w:rsidR="00EE480F" w:rsidRPr="006E1507" w:rsidRDefault="000F7AF7" w:rsidP="00154ED5">
          <w:pPr>
            <w:pStyle w:val="ListBullet"/>
          </w:pPr>
          <w:r>
            <w:t>Literature</w:t>
          </w:r>
        </w:p>
        <w:p w:rsidR="00EE480F" w:rsidRDefault="000F7AF7" w:rsidP="00154ED5">
          <w:pPr>
            <w:pStyle w:val="ListBullet"/>
          </w:pPr>
          <w:r>
            <w:t>Environmental conservation</w:t>
          </w:r>
        </w:p>
        <w:p w:rsidR="00000000" w:rsidRDefault="000F7AF7">
          <w:pPr>
            <w:pStyle w:val="D82230C656FB46DB84E3F6379C2E8A58"/>
          </w:pPr>
          <w:r>
            <w:t>Art</w:t>
          </w:r>
        </w:p>
      </w:docPartBody>
    </w:docPart>
    <w:docPart>
      <w:docPartPr>
        <w:name w:val="A5696358E9FA4BE0A99F7114090924BA"/>
        <w:category>
          <w:name w:val="General"/>
          <w:gallery w:val="placeholder"/>
        </w:category>
        <w:types>
          <w:type w:val="bbPlcHdr"/>
        </w:types>
        <w:behaviors>
          <w:behavior w:val="content"/>
        </w:behaviors>
        <w:guid w:val="{1D8127EE-AB5F-4219-A2D2-300328453D63}"/>
      </w:docPartPr>
      <w:docPartBody>
        <w:p w:rsidR="00EE480F" w:rsidRPr="006E1507" w:rsidRDefault="000F7AF7" w:rsidP="00154ED5">
          <w:pPr>
            <w:pStyle w:val="ListBullet"/>
          </w:pPr>
          <w:r>
            <w:t>Yoga</w:t>
          </w:r>
        </w:p>
        <w:p w:rsidR="00EE480F" w:rsidRPr="006E1507" w:rsidRDefault="000F7AF7" w:rsidP="00154ED5">
          <w:pPr>
            <w:pStyle w:val="ListBullet"/>
          </w:pPr>
          <w:r>
            <w:t>Skiing</w:t>
          </w:r>
        </w:p>
        <w:p w:rsidR="00000000" w:rsidRDefault="000F7AF7">
          <w:pPr>
            <w:pStyle w:val="A5696358E9FA4BE0A99F7114090924BA"/>
          </w:pPr>
          <w:r>
            <w:t>Travel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sz w:val="24"/>
      </w:rPr>
    </w:lvl>
    <w:lvl w:ilvl="2">
      <w:start w:val="1"/>
      <w:numFmt w:val="bullet"/>
      <w:lvlText w:val=""/>
      <w:lvlJc w:val="left"/>
      <w:pPr>
        <w:ind w:left="1080" w:hanging="360"/>
      </w:pPr>
      <w:rPr>
        <w:rFonts w:ascii="Wingdings" w:hAnsi="Wingdings" w:hint="default"/>
        <w:color w:val="5B9BD5"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AF7"/>
    <w:rsid w:val="000F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011C84507F4C718D8471BCC88726BF">
    <w:name w:val="D6011C84507F4C718D8471BCC88726BF"/>
  </w:style>
  <w:style w:type="character" w:styleId="IntenseEmphasis">
    <w:name w:val="Intense Emphasis"/>
    <w:basedOn w:val="DefaultParagraphFont"/>
    <w:uiPriority w:val="99"/>
    <w:qFormat/>
    <w:rPr>
      <w:b/>
      <w:iCs/>
      <w:color w:val="262626" w:themeColor="text1" w:themeTint="D9"/>
    </w:rPr>
  </w:style>
  <w:style w:type="paragraph" w:customStyle="1" w:styleId="F2B235A248E445FEACD34BFD274EAEF3">
    <w:name w:val="F2B235A248E445FEACD34BFD274EAEF3"/>
  </w:style>
  <w:style w:type="paragraph" w:customStyle="1" w:styleId="C1AA633E6D8A4B0A9E2C9D24BD103A9F">
    <w:name w:val="C1AA633E6D8A4B0A9E2C9D24BD103A9F"/>
  </w:style>
  <w:style w:type="paragraph" w:customStyle="1" w:styleId="EF6E67A294BD4534B8BBCF3D27348042">
    <w:name w:val="EF6E67A294BD4534B8BBCF3D27348042"/>
  </w:style>
  <w:style w:type="paragraph" w:customStyle="1" w:styleId="7DE68A2806684F388969F5B931577AB7">
    <w:name w:val="7DE68A2806684F388969F5B931577AB7"/>
  </w:style>
  <w:style w:type="paragraph" w:customStyle="1" w:styleId="A06793B88C974504ACD4A6D5F3A4A159">
    <w:name w:val="A06793B88C974504ACD4A6D5F3A4A159"/>
  </w:style>
  <w:style w:type="paragraph" w:customStyle="1" w:styleId="7E799B418C234BC69D4AC3128589CF1D">
    <w:name w:val="7E799B418C234BC69D4AC3128589CF1D"/>
  </w:style>
  <w:style w:type="paragraph" w:customStyle="1" w:styleId="F8F600EEDDED46309154D338317C4515">
    <w:name w:val="F8F600EEDDED46309154D338317C4515"/>
  </w:style>
  <w:style w:type="paragraph" w:customStyle="1" w:styleId="3B9AA062D3E04A2E9B8BDCC3BB6B3DE7">
    <w:name w:val="3B9AA062D3E04A2E9B8BDCC3BB6B3DE7"/>
  </w:style>
  <w:style w:type="paragraph" w:customStyle="1" w:styleId="731A0D9AC7724BBF8A0A856D0EE4CB35">
    <w:name w:val="731A0D9AC7724BBF8A0A856D0EE4CB35"/>
  </w:style>
  <w:style w:type="paragraph" w:customStyle="1" w:styleId="2FBD53CBE2B24B9081769829035892CA">
    <w:name w:val="2FBD53CBE2B24B9081769829035892CA"/>
  </w:style>
  <w:style w:type="paragraph" w:customStyle="1" w:styleId="95E193719B12405687023041F0D269EF">
    <w:name w:val="95E193719B12405687023041F0D269EF"/>
  </w:style>
  <w:style w:type="character" w:styleId="SubtleReference">
    <w:name w:val="Subtle Reference"/>
    <w:basedOn w:val="DefaultParagraphFont"/>
    <w:uiPriority w:val="99"/>
    <w:qFormat/>
    <w:rPr>
      <w:b/>
      <w:caps w:val="0"/>
      <w:smallCaps/>
      <w:color w:val="595959" w:themeColor="text1" w:themeTint="A6"/>
    </w:rPr>
  </w:style>
  <w:style w:type="paragraph" w:customStyle="1" w:styleId="F2CCA26F1BF449F485629359A0116816">
    <w:name w:val="F2CCA26F1BF449F485629359A0116816"/>
  </w:style>
  <w:style w:type="paragraph" w:customStyle="1" w:styleId="FAC0EB1AC705453EA248F323A573ECFA">
    <w:name w:val="FAC0EB1AC705453EA248F323A573ECFA"/>
  </w:style>
  <w:style w:type="paragraph" w:customStyle="1" w:styleId="ADC1B8A9858C4EF08DB339E2334E5488">
    <w:name w:val="ADC1B8A9858C4EF08DB339E2334E5488"/>
  </w:style>
  <w:style w:type="paragraph" w:customStyle="1" w:styleId="B74A6EEBC2A849EDB3CC2AB92C31EE36">
    <w:name w:val="B74A6EEBC2A849EDB3CC2AB92C31EE36"/>
  </w:style>
  <w:style w:type="paragraph" w:customStyle="1" w:styleId="433A992514A545DDA66E09DCC919DD4F">
    <w:name w:val="433A992514A545DDA66E09DCC919DD4F"/>
  </w:style>
  <w:style w:type="paragraph" w:customStyle="1" w:styleId="0548D02641BA4036AC3BCE36562C1317">
    <w:name w:val="0548D02641BA4036AC3BCE36562C1317"/>
  </w:style>
  <w:style w:type="paragraph" w:customStyle="1" w:styleId="AF7D76757A904615A0472C4449084B01">
    <w:name w:val="AF7D76757A904615A0472C4449084B01"/>
  </w:style>
  <w:style w:type="paragraph" w:customStyle="1" w:styleId="9DE69173383A4936A372046CFA01220B">
    <w:name w:val="9DE69173383A4936A372046CFA01220B"/>
  </w:style>
  <w:style w:type="paragraph" w:customStyle="1" w:styleId="5F331A5C25DB428AAAF07923F38FA3DF">
    <w:name w:val="5F331A5C25DB428AAAF07923F38FA3DF"/>
  </w:style>
  <w:style w:type="paragraph" w:customStyle="1" w:styleId="5F6D30A6673945C98AE84E2422FB738F">
    <w:name w:val="5F6D30A6673945C98AE84E2422FB738F"/>
  </w:style>
  <w:style w:type="paragraph" w:customStyle="1" w:styleId="BA0629F1F0D54740931ADEB361BFAB27">
    <w:name w:val="BA0629F1F0D54740931ADEB361BFAB27"/>
  </w:style>
  <w:style w:type="paragraph" w:customStyle="1" w:styleId="1340E381FEB2484FB9F0EBAB9F5A0652">
    <w:name w:val="1340E381FEB2484FB9F0EBAB9F5A0652"/>
  </w:style>
  <w:style w:type="paragraph" w:customStyle="1" w:styleId="0C281C4500624ED6A1B9D26FDCAEFAD8">
    <w:name w:val="0C281C4500624ED6A1B9D26FDCAEFAD8"/>
  </w:style>
  <w:style w:type="paragraph" w:customStyle="1" w:styleId="5364557E9C544BBDBAD58AEB2F9F6C0C">
    <w:name w:val="5364557E9C544BBDBAD58AEB2F9F6C0C"/>
  </w:style>
  <w:style w:type="paragraph" w:customStyle="1" w:styleId="291992B069FC44D0A66581BA5C4B1AE0">
    <w:name w:val="291992B069FC44D0A66581BA5C4B1AE0"/>
  </w:style>
  <w:style w:type="paragraph" w:customStyle="1" w:styleId="CD8F1500677D43EAA42CF2D12817E90B">
    <w:name w:val="CD8F1500677D43EAA42CF2D12817E90B"/>
  </w:style>
  <w:style w:type="paragraph" w:styleId="ListBullet">
    <w:name w:val="List Bullet"/>
    <w:basedOn w:val="Normal"/>
    <w:uiPriority w:val="99"/>
    <w:qFormat/>
    <w:pPr>
      <w:numPr>
        <w:numId w:val="1"/>
      </w:numPr>
      <w:spacing w:after="0" w:line="240" w:lineRule="auto"/>
    </w:pPr>
    <w:rPr>
      <w:rFonts w:eastAsiaTheme="minorHAnsi"/>
      <w:color w:val="595959" w:themeColor="text1" w:themeTint="A6"/>
    </w:rPr>
  </w:style>
  <w:style w:type="paragraph" w:customStyle="1" w:styleId="6A0E336B87694551A41E7A2C193E2A06">
    <w:name w:val="6A0E336B87694551A41E7A2C193E2A06"/>
  </w:style>
  <w:style w:type="paragraph" w:customStyle="1" w:styleId="5D1A147F520748F0A2FDDD09CD762356">
    <w:name w:val="5D1A147F520748F0A2FDDD09CD762356"/>
  </w:style>
  <w:style w:type="paragraph" w:customStyle="1" w:styleId="4A36B1F6F1D24975A8682B95B014C1B0">
    <w:name w:val="4A36B1F6F1D24975A8682B95B014C1B0"/>
  </w:style>
  <w:style w:type="paragraph" w:customStyle="1" w:styleId="F285F3E7BFE34863A80FE89119880694">
    <w:name w:val="F285F3E7BFE34863A80FE89119880694"/>
  </w:style>
  <w:style w:type="paragraph" w:customStyle="1" w:styleId="EF3971A220014BF19853F4448C86FDD8">
    <w:name w:val="EF3971A220014BF19853F4448C86FDD8"/>
  </w:style>
  <w:style w:type="paragraph" w:customStyle="1" w:styleId="D82230C656FB46DB84E3F6379C2E8A58">
    <w:name w:val="D82230C656FB46DB84E3F6379C2E8A58"/>
  </w:style>
  <w:style w:type="paragraph" w:customStyle="1" w:styleId="A5696358E9FA4BE0A99F7114090924BA">
    <w:name w:val="A5696358E9FA4BE0A99F7114090924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tf44937668_win32</Template>
  <TotalTime>0</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2022-02-21T15:50:00Z</dcterms:created>
  <dcterms:modified xsi:type="dcterms:W3CDTF">2022-02-21T15:51:00Z</dcterms:modified>
  <cp:category/>
</cp:coreProperties>
</file>